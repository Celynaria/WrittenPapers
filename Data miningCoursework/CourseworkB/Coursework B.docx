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880" w:rsidRPr="00C765E8" w:rsidRDefault="00E07C38">
      <w:pPr>
        <w:pStyle w:val="Title"/>
        <w:rPr>
          <w:rFonts w:ascii="Arial" w:hAnsi="Arial" w:cs="Arial"/>
        </w:rPr>
      </w:pPr>
      <w:r w:rsidRPr="00C765E8">
        <w:rPr>
          <w:rFonts w:ascii="Arial" w:hAnsi="Arial" w:cs="Arial"/>
        </w:rPr>
        <w:t>Coursework B</w:t>
      </w:r>
    </w:p>
    <w:p w:rsidR="00120880" w:rsidRPr="00C765E8" w:rsidRDefault="00E07C38">
      <w:pPr>
        <w:pStyle w:val="Heading1"/>
        <w:rPr>
          <w:rFonts w:ascii="Arial" w:hAnsi="Arial" w:cs="Arial"/>
          <w:sz w:val="36"/>
          <w:szCs w:val="36"/>
        </w:rPr>
      </w:pPr>
      <w:r w:rsidRPr="00C765E8">
        <w:rPr>
          <w:rFonts w:ascii="Arial" w:hAnsi="Arial" w:cs="Arial"/>
          <w:sz w:val="36"/>
          <w:szCs w:val="36"/>
        </w:rPr>
        <w:t>Methods for dealing with missing values in datasets.</w:t>
      </w:r>
    </w:p>
    <w:p w:rsidR="00C765E8" w:rsidRDefault="00C765E8">
      <w:pPr>
        <w:rPr>
          <w:rFonts w:ascii="Arial" w:hAnsi="Arial" w:cs="Arial"/>
          <w:sz w:val="28"/>
          <w:szCs w:val="28"/>
        </w:rPr>
      </w:pPr>
    </w:p>
    <w:p w:rsidR="00367624" w:rsidRPr="00C765E8" w:rsidRDefault="00362D7F">
      <w:pPr>
        <w:rPr>
          <w:rFonts w:ascii="Arial" w:hAnsi="Arial" w:cs="Arial"/>
          <w:sz w:val="28"/>
          <w:szCs w:val="28"/>
        </w:rPr>
      </w:pPr>
      <w:r w:rsidRPr="00C765E8">
        <w:rPr>
          <w:rFonts w:ascii="Arial" w:hAnsi="Arial" w:cs="Arial"/>
          <w:sz w:val="28"/>
          <w:szCs w:val="28"/>
        </w:rPr>
        <w:t xml:space="preserve">There are no easy methods to deal with missing values. </w:t>
      </w:r>
      <w:r w:rsidR="00E50161" w:rsidRPr="00C765E8">
        <w:rPr>
          <w:rFonts w:ascii="Arial" w:hAnsi="Arial" w:cs="Arial"/>
          <w:sz w:val="28"/>
          <w:szCs w:val="28"/>
        </w:rPr>
        <w:t>In order to deal with missing values</w:t>
      </w:r>
      <w:r w:rsidRPr="00C765E8">
        <w:rPr>
          <w:rFonts w:ascii="Arial" w:hAnsi="Arial" w:cs="Arial"/>
          <w:sz w:val="28"/>
          <w:szCs w:val="28"/>
        </w:rPr>
        <w:t xml:space="preserve">, the type of missing values should be analyze. If the missing values were random, the fastest way to deal with </w:t>
      </w:r>
      <w:r w:rsidR="0079221B" w:rsidRPr="00C765E8">
        <w:rPr>
          <w:rFonts w:ascii="Arial" w:hAnsi="Arial" w:cs="Arial"/>
          <w:sz w:val="28"/>
          <w:szCs w:val="28"/>
        </w:rPr>
        <w:t xml:space="preserve">missing values </w:t>
      </w:r>
      <w:r w:rsidRPr="00C765E8">
        <w:rPr>
          <w:rFonts w:ascii="Arial" w:hAnsi="Arial" w:cs="Arial"/>
          <w:sz w:val="28"/>
          <w:szCs w:val="28"/>
        </w:rPr>
        <w:t>might be a Deletion method</w:t>
      </w:r>
      <w:r w:rsidR="0079221B" w:rsidRPr="00C765E8">
        <w:rPr>
          <w:rFonts w:ascii="Arial" w:hAnsi="Arial" w:cs="Arial"/>
          <w:sz w:val="28"/>
          <w:szCs w:val="28"/>
        </w:rPr>
        <w:t>s. By simply deleting</w:t>
      </w:r>
      <w:r w:rsidRPr="00C765E8">
        <w:rPr>
          <w:rFonts w:ascii="Arial" w:hAnsi="Arial" w:cs="Arial"/>
          <w:sz w:val="28"/>
          <w:szCs w:val="28"/>
        </w:rPr>
        <w:t xml:space="preserve"> incomplete records</w:t>
      </w:r>
      <w:r w:rsidR="0079221B" w:rsidRPr="00C765E8">
        <w:rPr>
          <w:rFonts w:ascii="Arial" w:hAnsi="Arial" w:cs="Arial"/>
          <w:sz w:val="28"/>
          <w:szCs w:val="28"/>
        </w:rPr>
        <w:t>, the</w:t>
      </w:r>
      <w:r w:rsidR="002678A3" w:rsidRPr="00C765E8">
        <w:rPr>
          <w:rFonts w:ascii="Arial" w:hAnsi="Arial" w:cs="Arial"/>
          <w:sz w:val="28"/>
          <w:szCs w:val="28"/>
        </w:rPr>
        <w:t xml:space="preserve"> dataset is ready to be used</w:t>
      </w:r>
      <w:r w:rsidR="0079221B" w:rsidRPr="00C765E8">
        <w:rPr>
          <w:rFonts w:ascii="Arial" w:hAnsi="Arial" w:cs="Arial"/>
          <w:sz w:val="28"/>
          <w:szCs w:val="28"/>
        </w:rPr>
        <w:t xml:space="preserve">. But these </w:t>
      </w:r>
      <w:r w:rsidR="00B73EC7" w:rsidRPr="00C765E8">
        <w:rPr>
          <w:rFonts w:ascii="Arial" w:hAnsi="Arial" w:cs="Arial"/>
          <w:sz w:val="28"/>
          <w:szCs w:val="28"/>
        </w:rPr>
        <w:t xml:space="preserve">Deletion </w:t>
      </w:r>
      <w:r w:rsidR="0079221B" w:rsidRPr="00C765E8">
        <w:rPr>
          <w:rFonts w:ascii="Arial" w:hAnsi="Arial" w:cs="Arial"/>
          <w:sz w:val="28"/>
          <w:szCs w:val="28"/>
        </w:rPr>
        <w:t>methods will lead to bias if the missing values are not random</w:t>
      </w:r>
      <w:r w:rsidR="00A51FB3" w:rsidRPr="00C765E8">
        <w:rPr>
          <w:rFonts w:ascii="Arial" w:hAnsi="Arial" w:cs="Arial"/>
          <w:sz w:val="28"/>
          <w:szCs w:val="28"/>
        </w:rPr>
        <w:t>. Another method that are commonly used is Multiple Imputation</w:t>
      </w:r>
      <w:r w:rsidR="00930651" w:rsidRPr="00C765E8">
        <w:rPr>
          <w:rFonts w:ascii="Arial" w:hAnsi="Arial" w:cs="Arial"/>
          <w:sz w:val="28"/>
          <w:szCs w:val="28"/>
        </w:rPr>
        <w:t>. The method can be done by various ways such as Maximum likelihood estimation or Markov Chain Monte Carlo simulation.</w:t>
      </w:r>
      <w:r w:rsidR="008460E1" w:rsidRPr="00C765E8">
        <w:rPr>
          <w:rFonts w:ascii="Arial" w:hAnsi="Arial" w:cs="Arial"/>
          <w:sz w:val="28"/>
          <w:szCs w:val="28"/>
        </w:rPr>
        <w:t xml:space="preserve"> Multiple Imputation is good for complex </w:t>
      </w:r>
      <w:proofErr w:type="spellStart"/>
      <w:r w:rsidR="008460E1" w:rsidRPr="00C765E8">
        <w:rPr>
          <w:rFonts w:ascii="Arial" w:hAnsi="Arial" w:cs="Arial"/>
          <w:sz w:val="28"/>
          <w:szCs w:val="28"/>
        </w:rPr>
        <w:t>missingness</w:t>
      </w:r>
      <w:proofErr w:type="spellEnd"/>
      <w:r w:rsidR="008460E1" w:rsidRPr="00C765E8">
        <w:rPr>
          <w:rFonts w:ascii="Arial" w:hAnsi="Arial" w:cs="Arial"/>
          <w:sz w:val="28"/>
          <w:szCs w:val="28"/>
        </w:rPr>
        <w:t xml:space="preserve"> of values of a large dataset.</w:t>
      </w:r>
    </w:p>
    <w:p w:rsidR="00A51FB3" w:rsidRPr="00C765E8" w:rsidRDefault="00A51FB3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E07C38" w:rsidRPr="00C765E8" w:rsidRDefault="00E07C38" w:rsidP="00C765E8">
      <w:pPr>
        <w:pStyle w:val="Heading2"/>
        <w:rPr>
          <w:rFonts w:ascii="Arial" w:hAnsi="Arial" w:cs="Arial"/>
          <w:sz w:val="36"/>
          <w:szCs w:val="36"/>
        </w:rPr>
      </w:pPr>
      <w:r w:rsidRPr="00C765E8">
        <w:rPr>
          <w:rFonts w:ascii="Arial" w:hAnsi="Arial" w:cs="Arial"/>
          <w:sz w:val="36"/>
          <w:szCs w:val="36"/>
        </w:rPr>
        <w:t>References</w:t>
      </w:r>
    </w:p>
    <w:p w:rsidR="00E07C38" w:rsidRPr="00C765E8" w:rsidRDefault="008460E1" w:rsidP="008460E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hyperlink r:id="rId7" w:history="1">
        <w:r w:rsidRPr="00C765E8">
          <w:rPr>
            <w:rStyle w:val="Hyperlink"/>
            <w:rFonts w:ascii="Arial" w:hAnsi="Arial" w:cs="Arial"/>
            <w:sz w:val="28"/>
            <w:szCs w:val="28"/>
          </w:rPr>
          <w:t>http://en.wikipedia.org/wiki/Missing_data</w:t>
        </w:r>
      </w:hyperlink>
      <w:r w:rsidRPr="00C765E8">
        <w:rPr>
          <w:rFonts w:ascii="Arial" w:hAnsi="Arial" w:cs="Arial"/>
          <w:sz w:val="28"/>
          <w:szCs w:val="28"/>
        </w:rPr>
        <w:t xml:space="preserve"> </w:t>
      </w:r>
      <w:r w:rsidR="00E07C38" w:rsidRPr="00C765E8">
        <w:rPr>
          <w:rFonts w:ascii="Arial" w:hAnsi="Arial" w:cs="Arial"/>
          <w:sz w:val="28"/>
          <w:szCs w:val="28"/>
        </w:rPr>
        <w:t>.</w:t>
      </w:r>
    </w:p>
    <w:p w:rsidR="00E07C38" w:rsidRPr="00C765E8" w:rsidRDefault="008460E1" w:rsidP="008460E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hyperlink r:id="rId8" w:history="1">
        <w:r w:rsidRPr="00C765E8">
          <w:rPr>
            <w:rStyle w:val="Hyperlink"/>
            <w:rFonts w:ascii="Arial" w:hAnsi="Arial" w:cs="Arial"/>
            <w:sz w:val="28"/>
            <w:szCs w:val="28"/>
          </w:rPr>
          <w:t>http://www.sagepub.com/upm-data/45664_6.pdf</w:t>
        </w:r>
      </w:hyperlink>
      <w:r w:rsidRPr="00C765E8">
        <w:rPr>
          <w:rFonts w:ascii="Arial" w:hAnsi="Arial" w:cs="Arial"/>
          <w:sz w:val="28"/>
          <w:szCs w:val="28"/>
        </w:rPr>
        <w:t xml:space="preserve"> </w:t>
      </w:r>
      <w:r w:rsidR="00E07C38" w:rsidRPr="00C765E8">
        <w:rPr>
          <w:rFonts w:ascii="Arial" w:hAnsi="Arial" w:cs="Arial"/>
          <w:sz w:val="28"/>
          <w:szCs w:val="28"/>
        </w:rPr>
        <w:t>.</w:t>
      </w:r>
    </w:p>
    <w:p w:rsidR="008460E1" w:rsidRPr="00C765E8" w:rsidRDefault="008460E1" w:rsidP="008460E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hyperlink r:id="rId9" w:history="1">
        <w:r w:rsidRPr="00C765E8">
          <w:rPr>
            <w:rStyle w:val="Hyperlink"/>
            <w:rFonts w:ascii="Arial" w:hAnsi="Arial" w:cs="Arial"/>
            <w:sz w:val="28"/>
            <w:szCs w:val="28"/>
          </w:rPr>
          <w:t>http://www.biostatistiikanseura.org/kenward_pmm_talk.pdf</w:t>
        </w:r>
      </w:hyperlink>
      <w:r w:rsidRPr="00C765E8">
        <w:rPr>
          <w:rFonts w:ascii="Arial" w:hAnsi="Arial" w:cs="Arial"/>
          <w:sz w:val="28"/>
          <w:szCs w:val="28"/>
        </w:rPr>
        <w:t xml:space="preserve"> .</w:t>
      </w:r>
    </w:p>
    <w:p w:rsidR="00E07C38" w:rsidRPr="00C765E8" w:rsidRDefault="00E07C38" w:rsidP="00E07C38">
      <w:pPr>
        <w:rPr>
          <w:rFonts w:ascii="Arial" w:hAnsi="Arial" w:cs="Arial"/>
          <w:sz w:val="28"/>
          <w:szCs w:val="28"/>
        </w:rPr>
      </w:pPr>
    </w:p>
    <w:p w:rsidR="00E07C38" w:rsidRPr="00C765E8" w:rsidRDefault="00E07C38" w:rsidP="00E07C38">
      <w:pPr>
        <w:rPr>
          <w:rFonts w:ascii="Arial" w:hAnsi="Arial" w:cs="Arial"/>
          <w:sz w:val="28"/>
          <w:szCs w:val="28"/>
        </w:rPr>
      </w:pPr>
    </w:p>
    <w:p w:rsidR="00E07C38" w:rsidRPr="00C765E8" w:rsidRDefault="00E07C38" w:rsidP="00E07C38">
      <w:pPr>
        <w:rPr>
          <w:rFonts w:ascii="Arial" w:hAnsi="Arial" w:cs="Arial"/>
          <w:sz w:val="28"/>
          <w:szCs w:val="28"/>
        </w:rPr>
      </w:pPr>
    </w:p>
    <w:p w:rsidR="00E07C38" w:rsidRPr="00C765E8" w:rsidRDefault="00E07C38" w:rsidP="00E07C38">
      <w:pPr>
        <w:jc w:val="right"/>
        <w:rPr>
          <w:rFonts w:ascii="Arial" w:hAnsi="Arial" w:cs="Arial"/>
          <w:sz w:val="28"/>
          <w:szCs w:val="28"/>
        </w:rPr>
      </w:pPr>
      <w:r w:rsidRPr="00C765E8">
        <w:rPr>
          <w:rFonts w:ascii="Arial" w:hAnsi="Arial" w:cs="Arial"/>
          <w:sz w:val="28"/>
          <w:szCs w:val="28"/>
        </w:rPr>
        <w:t>Mr. Wanchana Ekakkharanon</w:t>
      </w:r>
    </w:p>
    <w:p w:rsidR="00E07C38" w:rsidRPr="00C765E8" w:rsidRDefault="00E07C38" w:rsidP="00E07C38">
      <w:pPr>
        <w:jc w:val="right"/>
        <w:rPr>
          <w:rFonts w:ascii="Arial" w:hAnsi="Arial" w:cs="Arial"/>
          <w:sz w:val="28"/>
          <w:szCs w:val="28"/>
        </w:rPr>
      </w:pPr>
      <w:r w:rsidRPr="00C765E8">
        <w:rPr>
          <w:rFonts w:ascii="Arial" w:hAnsi="Arial" w:cs="Arial"/>
          <w:sz w:val="28"/>
          <w:szCs w:val="28"/>
        </w:rPr>
        <w:t>MSc Data Science</w:t>
      </w:r>
    </w:p>
    <w:sectPr w:rsidR="00E07C38" w:rsidRPr="00C765E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CC25C6"/>
    <w:multiLevelType w:val="hybridMultilevel"/>
    <w:tmpl w:val="E74284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0E599C"/>
    <w:multiLevelType w:val="hybridMultilevel"/>
    <w:tmpl w:val="1A84B3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1A73B3"/>
    <w:multiLevelType w:val="hybridMultilevel"/>
    <w:tmpl w:val="F87087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C38"/>
    <w:rsid w:val="00057469"/>
    <w:rsid w:val="00120880"/>
    <w:rsid w:val="002678A3"/>
    <w:rsid w:val="00362D7F"/>
    <w:rsid w:val="00367624"/>
    <w:rsid w:val="00552C45"/>
    <w:rsid w:val="0079221B"/>
    <w:rsid w:val="008460E1"/>
    <w:rsid w:val="00930651"/>
    <w:rsid w:val="00A51FB3"/>
    <w:rsid w:val="00B73EC7"/>
    <w:rsid w:val="00C765E8"/>
    <w:rsid w:val="00E07C38"/>
    <w:rsid w:val="00E5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99422-8FD8-47E4-89C7-07087188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0E1"/>
    <w:rPr>
      <w:color w:val="99CA3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gepub.com/upm-data/45664_6.pdf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en.wikipedia.org/wiki/Missing_dat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biostatistiikanseura.org/kenward_pmm_talk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nchana\AppData\Roaming\Microsoft\Templates\Facet%20design%20(blank)(2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53710B-7F15-4FBB-93A4-63EA76CA6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(blank)(2)</Template>
  <TotalTime>511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Wonchana Eakakranon</dc:creator>
  <cp:keywords/>
  <cp:lastModifiedBy>Wanchana Ekakkharanon</cp:lastModifiedBy>
  <cp:revision>7</cp:revision>
  <dcterms:created xsi:type="dcterms:W3CDTF">2014-10-14T14:11:00Z</dcterms:created>
  <dcterms:modified xsi:type="dcterms:W3CDTF">2014-10-17T17:57:00Z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