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C8E" w:rsidRPr="00B26D22" w:rsidRDefault="002D2A39">
      <w:pPr>
        <w:pStyle w:val="Title"/>
        <w:rPr>
          <w:sz w:val="56"/>
          <w:szCs w:val="56"/>
        </w:rPr>
      </w:pPr>
      <w:r w:rsidRPr="00B26D22">
        <w:rPr>
          <w:sz w:val="56"/>
          <w:szCs w:val="56"/>
        </w:rPr>
        <w:t>BIC Coursework 3</w:t>
      </w:r>
    </w:p>
    <w:p w:rsidR="00DF2C8E" w:rsidRDefault="002D2A39">
      <w:pPr>
        <w:pStyle w:val="Heading1"/>
      </w:pPr>
      <w:r>
        <w:t>Investigating ECJ GP parameters</w:t>
      </w:r>
    </w:p>
    <w:p w:rsidR="00DF2C8E" w:rsidRPr="00257343" w:rsidRDefault="00F46EFA">
      <w:pPr>
        <w:rPr>
          <w:sz w:val="18"/>
          <w:szCs w:val="18"/>
        </w:rPr>
      </w:pPr>
      <w:r w:rsidRPr="00257343">
        <w:rPr>
          <w:sz w:val="18"/>
          <w:szCs w:val="18"/>
        </w:rPr>
        <w:t>Four parameter categories were given by Coursework. In order to investigate effects of parameters to Genetic programming (GP)</w:t>
      </w:r>
      <w:r w:rsidR="0098743B" w:rsidRPr="00257343">
        <w:rPr>
          <w:sz w:val="18"/>
          <w:szCs w:val="18"/>
        </w:rPr>
        <w:t xml:space="preserve"> performance,</w:t>
      </w:r>
      <w:r w:rsidRPr="00257343">
        <w:rPr>
          <w:sz w:val="18"/>
          <w:szCs w:val="18"/>
        </w:rPr>
        <w:t xml:space="preserve"> 3 parameters </w:t>
      </w:r>
      <w:r w:rsidR="0098743B" w:rsidRPr="00257343">
        <w:rPr>
          <w:sz w:val="18"/>
          <w:szCs w:val="18"/>
        </w:rPr>
        <w:t>were chosen. Each parameter was injected into a ready to run GP application inside ECJ package and run the testing with controlled conditions.</w:t>
      </w:r>
    </w:p>
    <w:p w:rsidR="00AC4BC8" w:rsidRPr="00257343" w:rsidRDefault="00AC4BC8">
      <w:pPr>
        <w:rPr>
          <w:sz w:val="18"/>
          <w:szCs w:val="18"/>
        </w:rPr>
      </w:pPr>
      <w:r w:rsidRPr="00257343">
        <w:rPr>
          <w:sz w:val="18"/>
          <w:szCs w:val="18"/>
        </w:rPr>
        <w:t>After try to run all application inside ECJ package, I noticed that most of them can find a solution to a problem in less than 50 generations with a small size of initial population such as 50 or 100 so I just cross Initialization category out of my selection and try the rest.</w:t>
      </w:r>
    </w:p>
    <w:p w:rsidR="00AC4BC8" w:rsidRPr="00256A18" w:rsidRDefault="00566EF2" w:rsidP="00256A18">
      <w:pPr>
        <w:pStyle w:val="Heading2"/>
        <w:rPr>
          <w:sz w:val="22"/>
          <w:szCs w:val="22"/>
        </w:rPr>
      </w:pPr>
      <w:r w:rsidRPr="00AC4BC8">
        <w:rPr>
          <w:sz w:val="22"/>
          <w:szCs w:val="22"/>
        </w:rPr>
        <w:t>The use of Automatically Defined Functions (ADF) and a little about choice of functions.</w:t>
      </w:r>
    </w:p>
    <w:p w:rsidR="00AC4BC8" w:rsidRPr="00257343" w:rsidRDefault="00AC4BC8" w:rsidP="00AC4BC8">
      <w:pPr>
        <w:rPr>
          <w:sz w:val="18"/>
          <w:szCs w:val="18"/>
        </w:rPr>
      </w:pPr>
      <w:r w:rsidRPr="00257343">
        <w:rPr>
          <w:sz w:val="18"/>
          <w:szCs w:val="18"/>
        </w:rPr>
        <w:t xml:space="preserve">In traditional way of coding a computer program, usually programmer tend to </w:t>
      </w:r>
      <w:r w:rsidR="00501560" w:rsidRPr="00257343">
        <w:rPr>
          <w:sz w:val="18"/>
          <w:szCs w:val="18"/>
        </w:rPr>
        <w:t xml:space="preserve">write a </w:t>
      </w:r>
      <w:r w:rsidRPr="00257343">
        <w:rPr>
          <w:sz w:val="18"/>
          <w:szCs w:val="18"/>
        </w:rPr>
        <w:t>group actions</w:t>
      </w:r>
      <w:r w:rsidR="00501560" w:rsidRPr="00257343">
        <w:rPr>
          <w:sz w:val="18"/>
          <w:szCs w:val="18"/>
        </w:rPr>
        <w:t xml:space="preserve"> (functions)</w:t>
      </w:r>
      <w:r w:rsidRPr="00257343">
        <w:rPr>
          <w:sz w:val="18"/>
          <w:szCs w:val="18"/>
        </w:rPr>
        <w:t xml:space="preserve"> </w:t>
      </w:r>
      <w:r w:rsidR="00501560" w:rsidRPr="00257343">
        <w:rPr>
          <w:sz w:val="18"/>
          <w:szCs w:val="18"/>
        </w:rPr>
        <w:t>that were used repeatedly inside a program to safe time of writing the same thing ov</w:t>
      </w:r>
      <w:r w:rsidR="004019EC" w:rsidRPr="00257343">
        <w:rPr>
          <w:sz w:val="18"/>
          <w:szCs w:val="18"/>
        </w:rPr>
        <w:t>er and over again. This kind of problem is the same in GP</w:t>
      </w:r>
      <w:r w:rsidR="00FC5120" w:rsidRPr="00257343">
        <w:rPr>
          <w:sz w:val="18"/>
          <w:szCs w:val="18"/>
        </w:rPr>
        <w:t>. ADF is a</w:t>
      </w:r>
      <w:r w:rsidR="00E41DD5" w:rsidRPr="00257343">
        <w:rPr>
          <w:sz w:val="18"/>
          <w:szCs w:val="18"/>
        </w:rPr>
        <w:t xml:space="preserve"> reusable</w:t>
      </w:r>
      <w:r w:rsidR="00FC5120" w:rsidRPr="00257343">
        <w:rPr>
          <w:sz w:val="18"/>
          <w:szCs w:val="18"/>
        </w:rPr>
        <w:t xml:space="preserve"> set of functions that are defined </w:t>
      </w:r>
      <w:r w:rsidR="00E41DD5" w:rsidRPr="00257343">
        <w:rPr>
          <w:sz w:val="18"/>
          <w:szCs w:val="18"/>
        </w:rPr>
        <w:t xml:space="preserve">before running any GP application </w:t>
      </w:r>
      <w:r w:rsidR="00FC5120" w:rsidRPr="00257343">
        <w:rPr>
          <w:sz w:val="18"/>
          <w:szCs w:val="18"/>
        </w:rPr>
        <w:t xml:space="preserve">and </w:t>
      </w:r>
      <w:r w:rsidR="00E41DD5" w:rsidRPr="00257343">
        <w:rPr>
          <w:sz w:val="18"/>
          <w:szCs w:val="18"/>
        </w:rPr>
        <w:t>allow to use</w:t>
      </w:r>
      <w:r w:rsidR="00FC5120" w:rsidRPr="00257343">
        <w:rPr>
          <w:sz w:val="18"/>
          <w:szCs w:val="18"/>
        </w:rPr>
        <w:t xml:space="preserve"> as sub function set.</w:t>
      </w:r>
      <w:r w:rsidR="004019EC" w:rsidRPr="00257343">
        <w:rPr>
          <w:sz w:val="18"/>
          <w:szCs w:val="18"/>
        </w:rPr>
        <w:t xml:space="preserve"> </w:t>
      </w:r>
      <w:r w:rsidR="00257343">
        <w:rPr>
          <w:sz w:val="18"/>
          <w:szCs w:val="18"/>
        </w:rPr>
        <w:t>S</w:t>
      </w:r>
      <w:r w:rsidR="004019EC" w:rsidRPr="00257343">
        <w:rPr>
          <w:sz w:val="18"/>
          <w:szCs w:val="18"/>
        </w:rPr>
        <w:t xml:space="preserve">o it might be a good idea to look into a solution </w:t>
      </w:r>
      <w:r w:rsidR="007E0C86" w:rsidRPr="00257343">
        <w:rPr>
          <w:sz w:val="18"/>
          <w:szCs w:val="18"/>
        </w:rPr>
        <w:t>constructing</w:t>
      </w:r>
      <w:r w:rsidR="004019EC" w:rsidRPr="00257343">
        <w:rPr>
          <w:sz w:val="18"/>
          <w:szCs w:val="18"/>
        </w:rPr>
        <w:t xml:space="preserve"> performance of GP with ADF or without ADF.</w:t>
      </w:r>
    </w:p>
    <w:p w:rsidR="004019EC" w:rsidRPr="00257343" w:rsidRDefault="004019EC" w:rsidP="00AC4BC8">
      <w:pPr>
        <w:rPr>
          <w:sz w:val="18"/>
          <w:szCs w:val="18"/>
        </w:rPr>
      </w:pPr>
      <w:r w:rsidRPr="00257343">
        <w:rPr>
          <w:sz w:val="18"/>
          <w:szCs w:val="18"/>
        </w:rPr>
        <w:t>Lawnmower problem from ECJ was selected to investigate the case.</w:t>
      </w:r>
      <w:r w:rsidR="00256A18" w:rsidRPr="00257343">
        <w:rPr>
          <w:sz w:val="18"/>
          <w:szCs w:val="18"/>
        </w:rPr>
        <w:t xml:space="preserve"> The problem is about mowing every square of a lawn with specific size.</w:t>
      </w:r>
      <w:r w:rsidRPr="00257343">
        <w:rPr>
          <w:sz w:val="18"/>
          <w:szCs w:val="18"/>
        </w:rPr>
        <w:t xml:space="preserve"> T</w:t>
      </w:r>
      <w:r w:rsidR="00256A18" w:rsidRPr="00257343">
        <w:rPr>
          <w:sz w:val="18"/>
          <w:szCs w:val="18"/>
        </w:rPr>
        <w:t>he ECJ</w:t>
      </w:r>
      <w:r w:rsidRPr="00257343">
        <w:rPr>
          <w:sz w:val="18"/>
          <w:szCs w:val="18"/>
        </w:rPr>
        <w:t xml:space="preserve"> application has come with a ready to run param</w:t>
      </w:r>
      <w:r w:rsidR="00256A18" w:rsidRPr="00257343">
        <w:rPr>
          <w:sz w:val="18"/>
          <w:szCs w:val="18"/>
        </w:rPr>
        <w:t>eter files with and without ADF also the problem is tunable. You can tune a difficulty of the problem by increase the size of lawn. All parameters inside parameters files are default values, the only size of the lawn were changed to 1</w:t>
      </w:r>
      <w:r w:rsidR="0074079D" w:rsidRPr="00257343">
        <w:rPr>
          <w:sz w:val="18"/>
          <w:szCs w:val="18"/>
        </w:rPr>
        <w:t>0</w:t>
      </w:r>
      <w:r w:rsidR="00256A18" w:rsidRPr="00257343">
        <w:rPr>
          <w:sz w:val="18"/>
          <w:szCs w:val="18"/>
        </w:rPr>
        <w:t xml:space="preserve"> x 1</w:t>
      </w:r>
      <w:r w:rsidR="0074079D" w:rsidRPr="00257343">
        <w:rPr>
          <w:sz w:val="18"/>
          <w:szCs w:val="18"/>
        </w:rPr>
        <w:t>0</w:t>
      </w:r>
      <w:r w:rsidR="003C7174" w:rsidRPr="00257343">
        <w:rPr>
          <w:sz w:val="18"/>
          <w:szCs w:val="18"/>
        </w:rPr>
        <w:t xml:space="preserve"> and 12 x 12</w:t>
      </w:r>
      <w:r w:rsidR="00256A18" w:rsidRPr="00257343">
        <w:rPr>
          <w:sz w:val="18"/>
          <w:szCs w:val="18"/>
        </w:rPr>
        <w:t>.</w:t>
      </w:r>
      <w:r w:rsidR="000C3B26" w:rsidRPr="00257343">
        <w:rPr>
          <w:sz w:val="18"/>
          <w:szCs w:val="18"/>
        </w:rPr>
        <w:t xml:space="preserve"> A total number of runs on this investigation is 5 </w:t>
      </w:r>
      <w:r w:rsidR="00FF4862" w:rsidRPr="00257343">
        <w:rPr>
          <w:sz w:val="18"/>
          <w:szCs w:val="18"/>
        </w:rPr>
        <w:t xml:space="preserve">for each lawn size </w:t>
      </w:r>
      <w:r w:rsidR="000C3B26" w:rsidRPr="00257343">
        <w:rPr>
          <w:sz w:val="18"/>
          <w:szCs w:val="18"/>
        </w:rPr>
        <w:t xml:space="preserve">and number of generation is 51 which is </w:t>
      </w:r>
      <w:r w:rsidR="007B6F80" w:rsidRPr="00257343">
        <w:rPr>
          <w:sz w:val="18"/>
          <w:szCs w:val="18"/>
        </w:rPr>
        <w:t xml:space="preserve">also a </w:t>
      </w:r>
      <w:r w:rsidR="000C3B26" w:rsidRPr="00257343">
        <w:rPr>
          <w:sz w:val="18"/>
          <w:szCs w:val="18"/>
        </w:rPr>
        <w:t>default value.</w:t>
      </w:r>
    </w:p>
    <w:p w:rsidR="00256A18" w:rsidRDefault="00256A18" w:rsidP="00256A18">
      <w:pPr>
        <w:pStyle w:val="Heading3"/>
        <w:rPr>
          <w:sz w:val="22"/>
          <w:szCs w:val="22"/>
        </w:rPr>
      </w:pPr>
      <w:r w:rsidRPr="00256A18">
        <w:rPr>
          <w:sz w:val="22"/>
          <w:szCs w:val="22"/>
        </w:rPr>
        <w:t>Result</w:t>
      </w:r>
      <w:r w:rsidR="00A761F0">
        <w:rPr>
          <w:sz w:val="22"/>
          <w:szCs w:val="22"/>
        </w:rPr>
        <w:t xml:space="preserve"> and </w:t>
      </w:r>
      <w:r w:rsidR="00A761F0" w:rsidRPr="00727DCF">
        <w:rPr>
          <w:sz w:val="22"/>
          <w:szCs w:val="22"/>
        </w:rPr>
        <w:t>Discussion</w:t>
      </w:r>
    </w:p>
    <w:tbl>
      <w:tblPr>
        <w:tblStyle w:val="GridTable5Dark-Accent2"/>
        <w:tblW w:w="9350" w:type="dxa"/>
        <w:tblLayout w:type="fixed"/>
        <w:tblLook w:val="04A0" w:firstRow="1" w:lastRow="0" w:firstColumn="1" w:lastColumn="0" w:noHBand="0" w:noVBand="1"/>
      </w:tblPr>
      <w:tblGrid>
        <w:gridCol w:w="1696"/>
        <w:gridCol w:w="1134"/>
        <w:gridCol w:w="2127"/>
        <w:gridCol w:w="992"/>
        <w:gridCol w:w="1706"/>
        <w:gridCol w:w="1695"/>
      </w:tblGrid>
      <w:tr w:rsidR="0034334B" w:rsidTr="00F471A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96" w:type="dxa"/>
          </w:tcPr>
          <w:p w:rsidR="006479C4" w:rsidRDefault="006479C4" w:rsidP="00480DFE">
            <w:pPr>
              <w:jc w:val="center"/>
            </w:pPr>
            <w:r>
              <w:t>parameters</w:t>
            </w:r>
          </w:p>
        </w:tc>
        <w:tc>
          <w:tcPr>
            <w:tcW w:w="1134" w:type="dxa"/>
          </w:tcPr>
          <w:p w:rsidR="006479C4" w:rsidRDefault="006479C4" w:rsidP="00480DFE">
            <w:pPr>
              <w:jc w:val="center"/>
              <w:cnfStyle w:val="100000000000" w:firstRow="1" w:lastRow="0" w:firstColumn="0" w:lastColumn="0" w:oddVBand="0" w:evenVBand="0" w:oddHBand="0" w:evenHBand="0" w:firstRowFirstColumn="0" w:firstRowLastColumn="0" w:lastRowFirstColumn="0" w:lastRowLastColumn="0"/>
            </w:pPr>
            <w:r>
              <w:t>Problem solving</w:t>
            </w:r>
          </w:p>
        </w:tc>
        <w:tc>
          <w:tcPr>
            <w:tcW w:w="2127" w:type="dxa"/>
          </w:tcPr>
          <w:p w:rsidR="006479C4" w:rsidRDefault="006479C4" w:rsidP="00480DFE">
            <w:pPr>
              <w:jc w:val="center"/>
              <w:cnfStyle w:val="100000000000" w:firstRow="1" w:lastRow="0" w:firstColumn="0" w:lastColumn="0" w:oddVBand="0" w:evenVBand="0" w:oddHBand="0" w:evenHBand="0" w:firstRowFirstColumn="0" w:firstRowLastColumn="0" w:lastRowFirstColumn="0" w:lastRowLastColumn="0"/>
            </w:pPr>
            <w:r>
              <w:t>Size</w:t>
            </w:r>
            <w:r w:rsidR="00687963">
              <w:t>(Avg.)</w:t>
            </w:r>
          </w:p>
        </w:tc>
        <w:tc>
          <w:tcPr>
            <w:tcW w:w="992" w:type="dxa"/>
          </w:tcPr>
          <w:p w:rsidR="006479C4" w:rsidRDefault="006479C4" w:rsidP="00480DFE">
            <w:pPr>
              <w:jc w:val="center"/>
              <w:cnfStyle w:val="100000000000" w:firstRow="1" w:lastRow="0" w:firstColumn="0" w:lastColumn="0" w:oddVBand="0" w:evenVBand="0" w:oddHBand="0" w:evenHBand="0" w:firstRowFirstColumn="0" w:firstRowLastColumn="0" w:lastRowFirstColumn="0" w:lastRowLastColumn="0"/>
            </w:pPr>
            <w:r>
              <w:t>Fitness</w:t>
            </w:r>
            <w:r w:rsidR="0034334B">
              <w:t xml:space="preserve"> </w:t>
            </w:r>
            <w:r>
              <w:t>(A</w:t>
            </w:r>
            <w:r w:rsidR="00F32BEC">
              <w:t>vg.</w:t>
            </w:r>
            <w:r>
              <w:t>)</w:t>
            </w:r>
          </w:p>
        </w:tc>
        <w:tc>
          <w:tcPr>
            <w:tcW w:w="1706" w:type="dxa"/>
          </w:tcPr>
          <w:p w:rsidR="006479C4" w:rsidRDefault="006479C4" w:rsidP="00480DFE">
            <w:pPr>
              <w:jc w:val="center"/>
              <w:cnfStyle w:val="100000000000" w:firstRow="1" w:lastRow="0" w:firstColumn="0" w:lastColumn="0" w:oddVBand="0" w:evenVBand="0" w:oddHBand="0" w:evenHBand="0" w:firstRowFirstColumn="0" w:firstRowLastColumn="0" w:lastRowFirstColumn="0" w:lastRowLastColumn="0"/>
            </w:pPr>
            <w:r>
              <w:t>Fitness (worst)</w:t>
            </w:r>
          </w:p>
        </w:tc>
        <w:tc>
          <w:tcPr>
            <w:tcW w:w="1695" w:type="dxa"/>
          </w:tcPr>
          <w:p w:rsidR="006479C4" w:rsidRDefault="006479C4" w:rsidP="00480DFE">
            <w:pPr>
              <w:jc w:val="center"/>
              <w:cnfStyle w:val="100000000000" w:firstRow="1" w:lastRow="0" w:firstColumn="0" w:lastColumn="0" w:oddVBand="0" w:evenVBand="0" w:oddHBand="0" w:evenHBand="0" w:firstRowFirstColumn="0" w:firstRowLastColumn="0" w:lastRowFirstColumn="0" w:lastRowLastColumn="0"/>
            </w:pPr>
            <w:r>
              <w:t>Fitness (best)</w:t>
            </w:r>
          </w:p>
        </w:tc>
      </w:tr>
      <w:tr w:rsidR="0034334B" w:rsidTr="00F471A2">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696" w:type="dxa"/>
          </w:tcPr>
          <w:p w:rsidR="006479C4" w:rsidRDefault="002C15C3" w:rsidP="00480DFE">
            <w:pPr>
              <w:jc w:val="center"/>
            </w:pPr>
            <w:r>
              <w:t>No-</w:t>
            </w:r>
            <w:r w:rsidR="006479C4">
              <w:t>ADF</w:t>
            </w:r>
            <w:r w:rsidR="0034334B">
              <w:t>(10x10)</w:t>
            </w:r>
          </w:p>
        </w:tc>
        <w:tc>
          <w:tcPr>
            <w:tcW w:w="1134" w:type="dxa"/>
          </w:tcPr>
          <w:p w:rsidR="006479C4" w:rsidRDefault="002C15C3" w:rsidP="002C15C3">
            <w:pPr>
              <w:jc w:val="center"/>
              <w:cnfStyle w:val="000000100000" w:firstRow="0" w:lastRow="0" w:firstColumn="0" w:lastColumn="0" w:oddVBand="0" w:evenVBand="0" w:oddHBand="1" w:evenHBand="0" w:firstRowFirstColumn="0" w:firstRowLastColumn="0" w:lastRowFirstColumn="0" w:lastRowLastColumn="0"/>
            </w:pPr>
            <w:r>
              <w:t>4/5</w:t>
            </w:r>
          </w:p>
        </w:tc>
        <w:tc>
          <w:tcPr>
            <w:tcW w:w="2127" w:type="dxa"/>
          </w:tcPr>
          <w:p w:rsidR="006479C4" w:rsidRDefault="0069524F" w:rsidP="00480DFE">
            <w:pPr>
              <w:jc w:val="center"/>
              <w:cnfStyle w:val="000000100000" w:firstRow="0" w:lastRow="0" w:firstColumn="0" w:lastColumn="0" w:oddVBand="0" w:evenVBand="0" w:oddHBand="1" w:evenHBand="0" w:firstRowFirstColumn="0" w:firstRowLastColumn="0" w:lastRowFirstColumn="0" w:lastRowLastColumn="0"/>
            </w:pPr>
            <w:r>
              <w:rPr>
                <w:rStyle w:val="cwcot"/>
              </w:rPr>
              <w:t>728.44</w:t>
            </w:r>
          </w:p>
        </w:tc>
        <w:tc>
          <w:tcPr>
            <w:tcW w:w="992" w:type="dxa"/>
          </w:tcPr>
          <w:p w:rsidR="006479C4" w:rsidRDefault="002C15C3" w:rsidP="00480DFE">
            <w:pPr>
              <w:jc w:val="center"/>
              <w:cnfStyle w:val="000000100000" w:firstRow="0" w:lastRow="0" w:firstColumn="0" w:lastColumn="0" w:oddVBand="0" w:evenVBand="0" w:oddHBand="1" w:evenHBand="0" w:firstRowFirstColumn="0" w:firstRowLastColumn="0" w:lastRowFirstColumn="0" w:lastRowLastColumn="0"/>
            </w:pPr>
            <w:r>
              <w:t>0.9</w:t>
            </w:r>
          </w:p>
        </w:tc>
        <w:tc>
          <w:tcPr>
            <w:tcW w:w="1706" w:type="dxa"/>
          </w:tcPr>
          <w:p w:rsidR="006479C4" w:rsidRDefault="002C15C3" w:rsidP="00480DFE">
            <w:pPr>
              <w:jc w:val="center"/>
              <w:cnfStyle w:val="000000100000" w:firstRow="0" w:lastRow="0" w:firstColumn="0" w:lastColumn="0" w:oddVBand="0" w:evenVBand="0" w:oddHBand="1" w:evenHBand="0" w:firstRowFirstColumn="0" w:firstRowLastColumn="0" w:lastRowFirstColumn="0" w:lastRowLastColumn="0"/>
            </w:pPr>
            <w:r>
              <w:t>0.5</w:t>
            </w:r>
          </w:p>
        </w:tc>
        <w:tc>
          <w:tcPr>
            <w:tcW w:w="1695" w:type="dxa"/>
          </w:tcPr>
          <w:p w:rsidR="006479C4" w:rsidRDefault="006479C4" w:rsidP="00480DFE">
            <w:pPr>
              <w:jc w:val="center"/>
              <w:cnfStyle w:val="000000100000" w:firstRow="0" w:lastRow="0" w:firstColumn="0" w:lastColumn="0" w:oddVBand="0" w:evenVBand="0" w:oddHBand="1" w:evenHBand="0" w:firstRowFirstColumn="0" w:firstRowLastColumn="0" w:lastRowFirstColumn="0" w:lastRowLastColumn="0"/>
            </w:pPr>
            <w:r>
              <w:t>1</w:t>
            </w:r>
          </w:p>
        </w:tc>
      </w:tr>
      <w:tr w:rsidR="0034334B" w:rsidTr="00F471A2">
        <w:trPr>
          <w:trHeight w:val="148"/>
        </w:trPr>
        <w:tc>
          <w:tcPr>
            <w:cnfStyle w:val="001000000000" w:firstRow="0" w:lastRow="0" w:firstColumn="1" w:lastColumn="0" w:oddVBand="0" w:evenVBand="0" w:oddHBand="0" w:evenHBand="0" w:firstRowFirstColumn="0" w:firstRowLastColumn="0" w:lastRowFirstColumn="0" w:lastRowLastColumn="0"/>
            <w:tcW w:w="1696" w:type="dxa"/>
          </w:tcPr>
          <w:p w:rsidR="006479C4" w:rsidRDefault="006479C4" w:rsidP="00480DFE">
            <w:pPr>
              <w:jc w:val="center"/>
            </w:pPr>
            <w:r>
              <w:t>ADF</w:t>
            </w:r>
            <w:r w:rsidR="0034334B">
              <w:t>(10x10)</w:t>
            </w:r>
          </w:p>
        </w:tc>
        <w:tc>
          <w:tcPr>
            <w:tcW w:w="1134" w:type="dxa"/>
          </w:tcPr>
          <w:p w:rsidR="006479C4" w:rsidRDefault="002C15C3" w:rsidP="00480DFE">
            <w:pPr>
              <w:jc w:val="center"/>
              <w:cnfStyle w:val="000000000000" w:firstRow="0" w:lastRow="0" w:firstColumn="0" w:lastColumn="0" w:oddVBand="0" w:evenVBand="0" w:oddHBand="0" w:evenHBand="0" w:firstRowFirstColumn="0" w:firstRowLastColumn="0" w:lastRowFirstColumn="0" w:lastRowLastColumn="0"/>
            </w:pPr>
            <w:r>
              <w:t>5/5</w:t>
            </w:r>
          </w:p>
        </w:tc>
        <w:tc>
          <w:tcPr>
            <w:tcW w:w="2127" w:type="dxa"/>
          </w:tcPr>
          <w:p w:rsidR="006479C4" w:rsidRDefault="006479C4" w:rsidP="00480DFE">
            <w:pPr>
              <w:jc w:val="center"/>
              <w:cnfStyle w:val="000000000000" w:firstRow="0" w:lastRow="0" w:firstColumn="0" w:lastColumn="0" w:oddVBand="0" w:evenVBand="0" w:oddHBand="0" w:evenHBand="0" w:firstRowFirstColumn="0" w:firstRowLastColumn="0" w:lastRowFirstColumn="0" w:lastRowLastColumn="0"/>
            </w:pPr>
            <w:r>
              <w:t>[20.52,40.6,19.65]</w:t>
            </w:r>
          </w:p>
        </w:tc>
        <w:tc>
          <w:tcPr>
            <w:tcW w:w="992" w:type="dxa"/>
          </w:tcPr>
          <w:p w:rsidR="006479C4" w:rsidRDefault="002C15C3" w:rsidP="00480DFE">
            <w:pPr>
              <w:jc w:val="center"/>
              <w:cnfStyle w:val="000000000000" w:firstRow="0" w:lastRow="0" w:firstColumn="0" w:lastColumn="0" w:oddVBand="0" w:evenVBand="0" w:oddHBand="0" w:evenHBand="0" w:firstRowFirstColumn="0" w:firstRowLastColumn="0" w:lastRowFirstColumn="0" w:lastRowLastColumn="0"/>
            </w:pPr>
            <w:r>
              <w:t>1</w:t>
            </w:r>
          </w:p>
        </w:tc>
        <w:tc>
          <w:tcPr>
            <w:tcW w:w="1706" w:type="dxa"/>
          </w:tcPr>
          <w:p w:rsidR="006479C4" w:rsidRDefault="002C15C3" w:rsidP="002C15C3">
            <w:pPr>
              <w:jc w:val="center"/>
              <w:cnfStyle w:val="000000000000" w:firstRow="0" w:lastRow="0" w:firstColumn="0" w:lastColumn="0" w:oddVBand="0" w:evenVBand="0" w:oddHBand="0" w:evenHBand="0" w:firstRowFirstColumn="0" w:firstRowLastColumn="0" w:lastRowFirstColumn="0" w:lastRowLastColumn="0"/>
            </w:pPr>
            <w:r>
              <w:t>1</w:t>
            </w:r>
          </w:p>
        </w:tc>
        <w:tc>
          <w:tcPr>
            <w:tcW w:w="1695" w:type="dxa"/>
          </w:tcPr>
          <w:p w:rsidR="006479C4" w:rsidRDefault="002C15C3" w:rsidP="00480DFE">
            <w:pPr>
              <w:jc w:val="center"/>
              <w:cnfStyle w:val="000000000000" w:firstRow="0" w:lastRow="0" w:firstColumn="0" w:lastColumn="0" w:oddVBand="0" w:evenVBand="0" w:oddHBand="0" w:evenHBand="0" w:firstRowFirstColumn="0" w:firstRowLastColumn="0" w:lastRowFirstColumn="0" w:lastRowLastColumn="0"/>
            </w:pPr>
            <w:r>
              <w:t>1</w:t>
            </w:r>
          </w:p>
        </w:tc>
      </w:tr>
      <w:tr w:rsidR="003C7174" w:rsidTr="00F471A2">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696" w:type="dxa"/>
          </w:tcPr>
          <w:p w:rsidR="003C7174" w:rsidRDefault="0034334B" w:rsidP="00480DFE">
            <w:pPr>
              <w:jc w:val="center"/>
            </w:pPr>
            <w:r>
              <w:t>No-ADF(12x12)</w:t>
            </w:r>
          </w:p>
        </w:tc>
        <w:tc>
          <w:tcPr>
            <w:tcW w:w="1134" w:type="dxa"/>
          </w:tcPr>
          <w:p w:rsidR="003C7174" w:rsidRDefault="00A44087" w:rsidP="00480DFE">
            <w:pPr>
              <w:jc w:val="center"/>
              <w:cnfStyle w:val="000000100000" w:firstRow="0" w:lastRow="0" w:firstColumn="0" w:lastColumn="0" w:oddVBand="0" w:evenVBand="0" w:oddHBand="1" w:evenHBand="0" w:firstRowFirstColumn="0" w:firstRowLastColumn="0" w:lastRowFirstColumn="0" w:lastRowLastColumn="0"/>
            </w:pPr>
            <w:r>
              <w:t>1</w:t>
            </w:r>
            <w:r w:rsidR="00FA5467">
              <w:t>/5</w:t>
            </w:r>
          </w:p>
        </w:tc>
        <w:tc>
          <w:tcPr>
            <w:tcW w:w="2127" w:type="dxa"/>
          </w:tcPr>
          <w:p w:rsidR="003C7174" w:rsidRDefault="0069524F" w:rsidP="00480DFE">
            <w:pPr>
              <w:jc w:val="center"/>
              <w:cnfStyle w:val="000000100000" w:firstRow="0" w:lastRow="0" w:firstColumn="0" w:lastColumn="0" w:oddVBand="0" w:evenVBand="0" w:oddHBand="1" w:evenHBand="0" w:firstRowFirstColumn="0" w:firstRowLastColumn="0" w:lastRowFirstColumn="0" w:lastRowLastColumn="0"/>
            </w:pPr>
            <w:r>
              <w:t>992.6</w:t>
            </w:r>
          </w:p>
        </w:tc>
        <w:tc>
          <w:tcPr>
            <w:tcW w:w="992" w:type="dxa"/>
          </w:tcPr>
          <w:p w:rsidR="003C7174" w:rsidRDefault="009D5B23" w:rsidP="00480DFE">
            <w:pPr>
              <w:jc w:val="center"/>
              <w:cnfStyle w:val="000000100000" w:firstRow="0" w:lastRow="0" w:firstColumn="0" w:lastColumn="0" w:oddVBand="0" w:evenVBand="0" w:oddHBand="1" w:evenHBand="0" w:firstRowFirstColumn="0" w:firstRowLastColumn="0" w:lastRowFirstColumn="0" w:lastRowLastColumn="0"/>
            </w:pPr>
            <w:r>
              <w:t>0.37</w:t>
            </w:r>
          </w:p>
        </w:tc>
        <w:tc>
          <w:tcPr>
            <w:tcW w:w="1706" w:type="dxa"/>
          </w:tcPr>
          <w:p w:rsidR="003C7174" w:rsidRDefault="00F471A2" w:rsidP="002C15C3">
            <w:pPr>
              <w:jc w:val="center"/>
              <w:cnfStyle w:val="000000100000" w:firstRow="0" w:lastRow="0" w:firstColumn="0" w:lastColumn="0" w:oddVBand="0" w:evenVBand="0" w:oddHBand="1" w:evenHBand="0" w:firstRowFirstColumn="0" w:firstRowLastColumn="0" w:lastRowFirstColumn="0" w:lastRowLastColumn="0"/>
            </w:pPr>
            <w:r>
              <w:t>0.11</w:t>
            </w:r>
          </w:p>
        </w:tc>
        <w:tc>
          <w:tcPr>
            <w:tcW w:w="1695" w:type="dxa"/>
          </w:tcPr>
          <w:p w:rsidR="003C7174" w:rsidRDefault="00F471A2" w:rsidP="00480DFE">
            <w:pPr>
              <w:jc w:val="center"/>
              <w:cnfStyle w:val="000000100000" w:firstRow="0" w:lastRow="0" w:firstColumn="0" w:lastColumn="0" w:oddVBand="0" w:evenVBand="0" w:oddHBand="1" w:evenHBand="0" w:firstRowFirstColumn="0" w:firstRowLastColumn="0" w:lastRowFirstColumn="0" w:lastRowLastColumn="0"/>
            </w:pPr>
            <w:r>
              <w:t>1</w:t>
            </w:r>
          </w:p>
        </w:tc>
      </w:tr>
      <w:tr w:rsidR="003C7174" w:rsidTr="00F471A2">
        <w:trPr>
          <w:trHeight w:val="148"/>
        </w:trPr>
        <w:tc>
          <w:tcPr>
            <w:cnfStyle w:val="001000000000" w:firstRow="0" w:lastRow="0" w:firstColumn="1" w:lastColumn="0" w:oddVBand="0" w:evenVBand="0" w:oddHBand="0" w:evenHBand="0" w:firstRowFirstColumn="0" w:firstRowLastColumn="0" w:lastRowFirstColumn="0" w:lastRowLastColumn="0"/>
            <w:tcW w:w="1696" w:type="dxa"/>
          </w:tcPr>
          <w:p w:rsidR="003C7174" w:rsidRDefault="0034334B" w:rsidP="00480DFE">
            <w:pPr>
              <w:jc w:val="center"/>
            </w:pPr>
            <w:r>
              <w:t>ADF(12x12)</w:t>
            </w:r>
          </w:p>
        </w:tc>
        <w:tc>
          <w:tcPr>
            <w:tcW w:w="1134" w:type="dxa"/>
          </w:tcPr>
          <w:p w:rsidR="003C7174" w:rsidRDefault="00BE5F89" w:rsidP="00480DFE">
            <w:pPr>
              <w:jc w:val="center"/>
              <w:cnfStyle w:val="000000000000" w:firstRow="0" w:lastRow="0" w:firstColumn="0" w:lastColumn="0" w:oddVBand="0" w:evenVBand="0" w:oddHBand="0" w:evenHBand="0" w:firstRowFirstColumn="0" w:firstRowLastColumn="0" w:lastRowFirstColumn="0" w:lastRowLastColumn="0"/>
            </w:pPr>
            <w:r>
              <w:t>5/5</w:t>
            </w:r>
          </w:p>
        </w:tc>
        <w:tc>
          <w:tcPr>
            <w:tcW w:w="2127" w:type="dxa"/>
          </w:tcPr>
          <w:p w:rsidR="003C7174" w:rsidRDefault="00F471A2" w:rsidP="00480DFE">
            <w:pPr>
              <w:jc w:val="center"/>
              <w:cnfStyle w:val="000000000000" w:firstRow="0" w:lastRow="0" w:firstColumn="0" w:lastColumn="0" w:oddVBand="0" w:evenVBand="0" w:oddHBand="0" w:evenHBand="0" w:firstRowFirstColumn="0" w:firstRowLastColumn="0" w:lastRowFirstColumn="0" w:lastRowLastColumn="0"/>
            </w:pPr>
            <w:r>
              <w:t>[27.86,54.98,32.31]</w:t>
            </w:r>
          </w:p>
        </w:tc>
        <w:tc>
          <w:tcPr>
            <w:tcW w:w="992" w:type="dxa"/>
          </w:tcPr>
          <w:p w:rsidR="003C7174" w:rsidRDefault="00BE5F89" w:rsidP="00480DFE">
            <w:pPr>
              <w:jc w:val="center"/>
              <w:cnfStyle w:val="000000000000" w:firstRow="0" w:lastRow="0" w:firstColumn="0" w:lastColumn="0" w:oddVBand="0" w:evenVBand="0" w:oddHBand="0" w:evenHBand="0" w:firstRowFirstColumn="0" w:firstRowLastColumn="0" w:lastRowFirstColumn="0" w:lastRowLastColumn="0"/>
            </w:pPr>
            <w:r>
              <w:t>1</w:t>
            </w:r>
          </w:p>
        </w:tc>
        <w:tc>
          <w:tcPr>
            <w:tcW w:w="1706" w:type="dxa"/>
          </w:tcPr>
          <w:p w:rsidR="003C7174" w:rsidRDefault="00BE5F89" w:rsidP="002C15C3">
            <w:pPr>
              <w:jc w:val="center"/>
              <w:cnfStyle w:val="000000000000" w:firstRow="0" w:lastRow="0" w:firstColumn="0" w:lastColumn="0" w:oddVBand="0" w:evenVBand="0" w:oddHBand="0" w:evenHBand="0" w:firstRowFirstColumn="0" w:firstRowLastColumn="0" w:lastRowFirstColumn="0" w:lastRowLastColumn="0"/>
            </w:pPr>
            <w:r>
              <w:t>1</w:t>
            </w:r>
          </w:p>
        </w:tc>
        <w:tc>
          <w:tcPr>
            <w:tcW w:w="1695" w:type="dxa"/>
          </w:tcPr>
          <w:p w:rsidR="003C7174" w:rsidRDefault="00BE5F89" w:rsidP="00480DFE">
            <w:pPr>
              <w:jc w:val="center"/>
              <w:cnfStyle w:val="000000000000" w:firstRow="0" w:lastRow="0" w:firstColumn="0" w:lastColumn="0" w:oddVBand="0" w:evenVBand="0" w:oddHBand="0" w:evenHBand="0" w:firstRowFirstColumn="0" w:firstRowLastColumn="0" w:lastRowFirstColumn="0" w:lastRowLastColumn="0"/>
            </w:pPr>
            <w:r>
              <w:t>1</w:t>
            </w:r>
          </w:p>
        </w:tc>
      </w:tr>
    </w:tbl>
    <w:p w:rsidR="00E76943" w:rsidRDefault="00E76943" w:rsidP="00F051C7">
      <w:pPr>
        <w:jc w:val="center"/>
      </w:pPr>
    </w:p>
    <w:p w:rsidR="00256A18" w:rsidRDefault="000969C5" w:rsidP="00F051C7">
      <w:pPr>
        <w:jc w:val="center"/>
      </w:pPr>
      <w:r>
        <w:t xml:space="preserve">Figure1: </w:t>
      </w:r>
      <w:r w:rsidR="008C265F">
        <w:t>Average performances (</w:t>
      </w:r>
      <w:r w:rsidR="00B93DD9">
        <w:t>ADF vs No-ADF</w:t>
      </w:r>
      <w:r w:rsidR="008C265F">
        <w:t>)</w:t>
      </w:r>
      <w:r w:rsidR="003534A1">
        <w:t xml:space="preserve"> from 5 runs</w:t>
      </w:r>
    </w:p>
    <w:p w:rsidR="003C7174" w:rsidRPr="00257343" w:rsidRDefault="002C15C3" w:rsidP="00727DCF">
      <w:pPr>
        <w:rPr>
          <w:sz w:val="18"/>
          <w:szCs w:val="18"/>
        </w:rPr>
      </w:pPr>
      <w:r w:rsidRPr="00257343">
        <w:rPr>
          <w:sz w:val="18"/>
          <w:szCs w:val="18"/>
        </w:rPr>
        <w:t xml:space="preserve">Results from both ADF and No-ADF are expected </w:t>
      </w:r>
      <w:r w:rsidR="00687963" w:rsidRPr="00257343">
        <w:rPr>
          <w:sz w:val="18"/>
          <w:szCs w:val="18"/>
        </w:rPr>
        <w:t>to be the same as in Figure1. An average size of solution</w:t>
      </w:r>
      <w:r w:rsidR="00285E89" w:rsidRPr="00257343">
        <w:rPr>
          <w:sz w:val="18"/>
          <w:szCs w:val="18"/>
        </w:rPr>
        <w:t xml:space="preserve"> (inside bracket is [tree1, tree2, tree3])</w:t>
      </w:r>
      <w:r w:rsidR="00687963" w:rsidRPr="00257343">
        <w:rPr>
          <w:sz w:val="18"/>
          <w:szCs w:val="18"/>
        </w:rPr>
        <w:t xml:space="preserve"> from ADF clearly answer reusable ability. All trees inside each individual are really small that also mean ADF use less a computational time for each solution</w:t>
      </w:r>
      <w:r w:rsidR="000C3B26" w:rsidRPr="00257343">
        <w:rPr>
          <w:sz w:val="18"/>
          <w:szCs w:val="18"/>
        </w:rPr>
        <w:t>.</w:t>
      </w:r>
      <w:r w:rsidR="00500411" w:rsidRPr="00257343">
        <w:rPr>
          <w:sz w:val="18"/>
          <w:szCs w:val="18"/>
        </w:rPr>
        <w:t xml:space="preserve"> ADF usually solved a problem within 5 generations and it can find 5 solutions out of 5 runs</w:t>
      </w:r>
      <w:r w:rsidR="004E16CE" w:rsidRPr="00257343">
        <w:rPr>
          <w:sz w:val="18"/>
          <w:szCs w:val="18"/>
        </w:rPr>
        <w:t xml:space="preserve"> on 10x10</w:t>
      </w:r>
      <w:r w:rsidR="00B62E72" w:rsidRPr="00257343">
        <w:rPr>
          <w:sz w:val="18"/>
          <w:szCs w:val="18"/>
        </w:rPr>
        <w:t xml:space="preserve"> and 12x12</w:t>
      </w:r>
      <w:r w:rsidR="004E16CE" w:rsidRPr="00257343">
        <w:rPr>
          <w:sz w:val="18"/>
          <w:szCs w:val="18"/>
        </w:rPr>
        <w:t xml:space="preserve"> </w:t>
      </w:r>
      <w:r w:rsidR="00B62E72" w:rsidRPr="00257343">
        <w:rPr>
          <w:sz w:val="18"/>
          <w:szCs w:val="18"/>
        </w:rPr>
        <w:t>difficulty</w:t>
      </w:r>
      <w:r w:rsidR="00500411" w:rsidRPr="00257343">
        <w:rPr>
          <w:sz w:val="18"/>
          <w:szCs w:val="18"/>
        </w:rPr>
        <w:t>.</w:t>
      </w:r>
      <w:r w:rsidR="000C3B26" w:rsidRPr="00257343">
        <w:rPr>
          <w:sz w:val="18"/>
          <w:szCs w:val="18"/>
        </w:rPr>
        <w:t xml:space="preserve"> On another hand, No-ADF actually perform</w:t>
      </w:r>
      <w:r w:rsidR="000C0CA2" w:rsidRPr="00257343">
        <w:rPr>
          <w:sz w:val="18"/>
          <w:szCs w:val="18"/>
        </w:rPr>
        <w:t xml:space="preserve"> badly</w:t>
      </w:r>
      <w:r w:rsidR="00687963" w:rsidRPr="00257343">
        <w:rPr>
          <w:sz w:val="18"/>
          <w:szCs w:val="18"/>
        </w:rPr>
        <w:t xml:space="preserve"> </w:t>
      </w:r>
      <w:r w:rsidR="00B62E72" w:rsidRPr="00257343">
        <w:rPr>
          <w:sz w:val="18"/>
          <w:szCs w:val="18"/>
        </w:rPr>
        <w:t>on Lawnmower problem with both 10x10 and 12x12. A</w:t>
      </w:r>
      <w:r w:rsidR="00500411" w:rsidRPr="00257343">
        <w:rPr>
          <w:sz w:val="18"/>
          <w:szCs w:val="18"/>
        </w:rPr>
        <w:t>n average s</w:t>
      </w:r>
      <w:r w:rsidR="00FA78C8" w:rsidRPr="00257343">
        <w:rPr>
          <w:sz w:val="18"/>
          <w:szCs w:val="18"/>
        </w:rPr>
        <w:t xml:space="preserve">ize of solution is very big, </w:t>
      </w:r>
      <w:r w:rsidR="00500411" w:rsidRPr="00257343">
        <w:rPr>
          <w:sz w:val="18"/>
          <w:szCs w:val="18"/>
        </w:rPr>
        <w:t>it will be even bigger if you let it evolved more than 51 generation no solution</w:t>
      </w:r>
      <w:r w:rsidR="00FA78C8" w:rsidRPr="00257343">
        <w:rPr>
          <w:sz w:val="18"/>
          <w:szCs w:val="18"/>
        </w:rPr>
        <w:t xml:space="preserve"> and solution may not be found</w:t>
      </w:r>
      <w:r w:rsidR="00500411" w:rsidRPr="00257343">
        <w:rPr>
          <w:sz w:val="18"/>
          <w:szCs w:val="18"/>
        </w:rPr>
        <w:t>.</w:t>
      </w:r>
      <w:r w:rsidR="003C7174" w:rsidRPr="00257343">
        <w:rPr>
          <w:sz w:val="18"/>
          <w:szCs w:val="18"/>
        </w:rPr>
        <w:t xml:space="preserve"> If you change difficulty of the problem to 12x12, ADF still be able to find </w:t>
      </w:r>
      <w:r w:rsidR="00131DDD" w:rsidRPr="00257343">
        <w:rPr>
          <w:sz w:val="18"/>
          <w:szCs w:val="18"/>
        </w:rPr>
        <w:t>solution on every run but No-ADF now perform much worst as you can see in Figure1.</w:t>
      </w:r>
    </w:p>
    <w:p w:rsidR="00727DCF" w:rsidRPr="00727DCF" w:rsidRDefault="003C7174" w:rsidP="00727DCF">
      <w:r w:rsidRPr="00257343">
        <w:rPr>
          <w:sz w:val="18"/>
          <w:szCs w:val="18"/>
        </w:rPr>
        <w:t xml:space="preserve">Furthermore I did try some extra experiment about a </w:t>
      </w:r>
      <w:r w:rsidR="00E0272B" w:rsidRPr="00257343">
        <w:rPr>
          <w:sz w:val="18"/>
          <w:szCs w:val="18"/>
        </w:rPr>
        <w:t xml:space="preserve">choice of functions. There are 2 functions that mow a lawn, one if Frog and one is Mow. Frog will randomly jump within lawn space and maw destination space. </w:t>
      </w:r>
      <w:r w:rsidR="00D15E57" w:rsidRPr="00257343">
        <w:rPr>
          <w:sz w:val="18"/>
          <w:szCs w:val="18"/>
        </w:rPr>
        <w:t xml:space="preserve">Mow is move in </w:t>
      </w:r>
      <w:r w:rsidR="00AB4CFD" w:rsidRPr="00257343">
        <w:rPr>
          <w:sz w:val="18"/>
          <w:szCs w:val="18"/>
        </w:rPr>
        <w:t xml:space="preserve">some </w:t>
      </w:r>
      <w:r w:rsidR="00D15E57" w:rsidRPr="00257343">
        <w:rPr>
          <w:sz w:val="18"/>
          <w:szCs w:val="18"/>
        </w:rPr>
        <w:t>certain direction and then mow the lawn. First I try to remove Frog function from No-ADF parameters</w:t>
      </w:r>
      <w:r w:rsidR="00AB4CFD" w:rsidRPr="00257343">
        <w:rPr>
          <w:sz w:val="18"/>
          <w:szCs w:val="18"/>
        </w:rPr>
        <w:t>, result is unexpected. No-ADF now can solved 12x12 lawn within 51 generation on every run</w:t>
      </w:r>
      <w:r w:rsidR="00E16BDF" w:rsidRPr="00257343">
        <w:rPr>
          <w:sz w:val="18"/>
          <w:szCs w:val="18"/>
        </w:rPr>
        <w:t>, in fact it can solved even harder lawn if you give it enough generation to</w:t>
      </w:r>
      <w:r w:rsidR="00E16BDF">
        <w:t xml:space="preserve"> </w:t>
      </w:r>
      <w:r w:rsidR="00E16BDF" w:rsidRPr="00257343">
        <w:rPr>
          <w:sz w:val="18"/>
          <w:szCs w:val="18"/>
        </w:rPr>
        <w:t>evolve</w:t>
      </w:r>
      <w:r w:rsidR="00AB4CFD" w:rsidRPr="00257343">
        <w:rPr>
          <w:sz w:val="18"/>
          <w:szCs w:val="18"/>
        </w:rPr>
        <w:t>.</w:t>
      </w:r>
      <w:r w:rsidR="00E16BDF" w:rsidRPr="00257343">
        <w:rPr>
          <w:sz w:val="18"/>
          <w:szCs w:val="18"/>
        </w:rPr>
        <w:t xml:space="preserve"> Next I add Frog to 2</w:t>
      </w:r>
      <w:r w:rsidR="00E16BDF" w:rsidRPr="00257343">
        <w:rPr>
          <w:sz w:val="18"/>
          <w:szCs w:val="18"/>
          <w:vertAlign w:val="superscript"/>
        </w:rPr>
        <w:t>nd</w:t>
      </w:r>
      <w:r w:rsidR="00E16BDF" w:rsidRPr="00257343">
        <w:rPr>
          <w:sz w:val="18"/>
          <w:szCs w:val="18"/>
        </w:rPr>
        <w:t xml:space="preserve"> tree of ADF (default have no Frog), I expected that performance should be reduced and it is true. ADF still found 5 solutions from 5 run but it use more generation to obtain a solution. So it mean inappropriate function can greatly reduce a performance of GP application.</w:t>
      </w:r>
    </w:p>
    <w:p w:rsidR="00313851" w:rsidRDefault="00313851" w:rsidP="00AC4BC8">
      <w:pPr>
        <w:pStyle w:val="Heading2"/>
        <w:rPr>
          <w:sz w:val="22"/>
          <w:szCs w:val="22"/>
        </w:rPr>
      </w:pPr>
      <w:r w:rsidRPr="00AC4BC8">
        <w:rPr>
          <w:sz w:val="22"/>
          <w:szCs w:val="22"/>
        </w:rPr>
        <w:lastRenderedPageBreak/>
        <w:t>Selection mechanisms</w:t>
      </w:r>
      <w:r w:rsidR="00AC4BC8" w:rsidRPr="00AC4BC8">
        <w:rPr>
          <w:sz w:val="22"/>
          <w:szCs w:val="22"/>
        </w:rPr>
        <w:t>.</w:t>
      </w:r>
    </w:p>
    <w:p w:rsidR="00FA759D" w:rsidRPr="00257343" w:rsidRDefault="00FA759D" w:rsidP="00FA759D">
      <w:pPr>
        <w:rPr>
          <w:sz w:val="18"/>
          <w:szCs w:val="18"/>
        </w:rPr>
      </w:pPr>
      <w:r w:rsidRPr="00257343">
        <w:rPr>
          <w:sz w:val="18"/>
          <w:szCs w:val="18"/>
        </w:rPr>
        <w:t xml:space="preserve">Selection mechanisms are method that operator use to select </w:t>
      </w:r>
      <w:r w:rsidR="00871A0A" w:rsidRPr="00257343">
        <w:rPr>
          <w:sz w:val="18"/>
          <w:szCs w:val="18"/>
        </w:rPr>
        <w:t>candidates</w:t>
      </w:r>
      <w:r w:rsidR="003E5FBD" w:rsidRPr="00257343">
        <w:rPr>
          <w:sz w:val="18"/>
          <w:szCs w:val="18"/>
        </w:rPr>
        <w:t xml:space="preserve"> from population to do Biological evolution such as Mutation and Crossover. The selection processes have played an important role in Evolutionary </w:t>
      </w:r>
      <w:r w:rsidR="00871A0A" w:rsidRPr="00257343">
        <w:rPr>
          <w:sz w:val="18"/>
          <w:szCs w:val="18"/>
        </w:rPr>
        <w:t>Computation</w:t>
      </w:r>
      <w:r w:rsidR="003E5FBD" w:rsidRPr="00257343">
        <w:rPr>
          <w:sz w:val="18"/>
          <w:szCs w:val="18"/>
        </w:rPr>
        <w:t xml:space="preserve"> (E</w:t>
      </w:r>
      <w:r w:rsidR="00871A0A" w:rsidRPr="00257343">
        <w:rPr>
          <w:sz w:val="18"/>
          <w:szCs w:val="18"/>
        </w:rPr>
        <w:t>C</w:t>
      </w:r>
      <w:r w:rsidR="003E5FBD" w:rsidRPr="00257343">
        <w:rPr>
          <w:sz w:val="18"/>
          <w:szCs w:val="18"/>
        </w:rPr>
        <w:t>) from the beginning and it still be the same in GP</w:t>
      </w:r>
      <w:r w:rsidR="00871A0A" w:rsidRPr="00257343">
        <w:rPr>
          <w:sz w:val="18"/>
          <w:szCs w:val="18"/>
        </w:rPr>
        <w:t>. The selection did not only select candidates to live but also to die. So it is clear that GP performances will be affected by these parameters. There are a lot of options in ECJ to choose as follow.</w:t>
      </w:r>
    </w:p>
    <w:p w:rsidR="00F759C7" w:rsidRPr="00257343" w:rsidRDefault="00F759C7" w:rsidP="00F759C7">
      <w:pPr>
        <w:ind w:left="708"/>
        <w:rPr>
          <w:sz w:val="18"/>
          <w:szCs w:val="18"/>
        </w:rPr>
      </w:pPr>
      <w:r w:rsidRPr="00257343">
        <w:rPr>
          <w:noProof/>
          <w:sz w:val="18"/>
          <w:szCs w:val="18"/>
          <w:lang w:val="en-GB" w:eastAsia="en-GB" w:bidi="th-TH"/>
        </w:rPr>
        <mc:AlternateContent>
          <mc:Choice Requires="wps">
            <w:drawing>
              <wp:anchor distT="45720" distB="45720" distL="114300" distR="114300" simplePos="0" relativeHeight="251673600" behindDoc="0" locked="0" layoutInCell="1" allowOverlap="1" wp14:anchorId="7C754F30" wp14:editId="3B6BF221">
                <wp:simplePos x="0" y="0"/>
                <wp:positionH relativeFrom="column">
                  <wp:posOffset>540688</wp:posOffset>
                </wp:positionH>
                <wp:positionV relativeFrom="paragraph">
                  <wp:posOffset>446405</wp:posOffset>
                </wp:positionV>
                <wp:extent cx="5239385" cy="476885"/>
                <wp:effectExtent l="0" t="0" r="18415" b="1841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47688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F759C7">
                            <w:r>
                              <w:t>gp.koza.mutate.source.0 = ec.select.FirstSelection</w:t>
                            </w:r>
                          </w:p>
                          <w:p w:rsidR="009D5B23" w:rsidRDefault="009D5B23" w:rsidP="00F759C7">
                            <w:r>
                              <w:t>gp.koza.xover.source.0 = ec.select.FirstSelection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54F30" id="_x0000_t202" coordsize="21600,21600" o:spt="202" path="m,l,21600r21600,l21600,xe">
                <v:stroke joinstyle="miter"/>
                <v:path gradientshapeok="t" o:connecttype="rect"/>
              </v:shapetype>
              <v:shape id="Text Box 7" o:spid="_x0000_s1026" type="#_x0000_t202" style="position:absolute;left:0;text-align:left;margin-left:42.55pt;margin-top:35.15pt;width:412.55pt;height:37.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" fillcolor="#daf4ca [661]">
                <v:textbox>
                  <w:txbxContent>
                    <w:p w:rsidR="009D5B23" w:rsidRDefault="009D5B23" w:rsidP="00F759C7">
                      <w:r>
                        <w:t>gp.koza.mutate.source.0 = ec.select.FirstSelection</w:t>
                      </w:r>
                    </w:p>
                    <w:p w:rsidR="009D5B23" w:rsidRDefault="009D5B23" w:rsidP="00F759C7">
                      <w:r>
                        <w:t>gp.koza.xover.source.0 = ec.select.FirstSelection</w:t>
                      </w:r>
                    </w:p>
                  </w:txbxContent>
                </v:textbox>
                <w10:wrap type="square"/>
              </v:shape>
            </w:pict>
          </mc:Fallback>
        </mc:AlternateContent>
      </w:r>
      <w:r w:rsidR="00871A0A" w:rsidRPr="00257343">
        <w:rPr>
          <w:sz w:val="18"/>
          <w:szCs w:val="18"/>
        </w:rPr>
        <w:t>1. FirstSelection</w:t>
      </w:r>
      <w:r w:rsidR="00CC5E94" w:rsidRPr="00257343">
        <w:rPr>
          <w:sz w:val="18"/>
          <w:szCs w:val="18"/>
        </w:rPr>
        <w:t>: Always select first individual from population.</w:t>
      </w:r>
      <w:r w:rsidRPr="00257343">
        <w:rPr>
          <w:sz w:val="18"/>
          <w:szCs w:val="18"/>
        </w:rPr>
        <w:t xml:space="preserve"> Some parameters had been overwritten as follow.</w:t>
      </w:r>
    </w:p>
    <w:p w:rsidR="00871A0A" w:rsidRDefault="00871A0A" w:rsidP="00F759C7"/>
    <w:p w:rsidR="00F759C7" w:rsidRDefault="00F759C7" w:rsidP="00F759C7"/>
    <w:p w:rsidR="00F759C7" w:rsidRDefault="00F759C7" w:rsidP="00F759C7"/>
    <w:p w:rsidR="00F759C7" w:rsidRPr="00257343" w:rsidRDefault="00F759C7" w:rsidP="00F759C7">
      <w:pPr>
        <w:ind w:left="708"/>
        <w:rPr>
          <w:sz w:val="18"/>
          <w:szCs w:val="18"/>
        </w:rPr>
      </w:pPr>
      <w:r w:rsidRPr="00257343">
        <w:rPr>
          <w:noProof/>
          <w:sz w:val="18"/>
          <w:szCs w:val="18"/>
          <w:lang w:val="en-GB" w:eastAsia="en-GB" w:bidi="th-TH"/>
        </w:rPr>
        <mc:AlternateContent>
          <mc:Choice Requires="wps">
            <w:drawing>
              <wp:anchor distT="45720" distB="45720" distL="114300" distR="114300" simplePos="0" relativeHeight="251671552" behindDoc="0" locked="0" layoutInCell="1" allowOverlap="1" wp14:anchorId="70FD88E1" wp14:editId="4979269C">
                <wp:simplePos x="0" y="0"/>
                <wp:positionH relativeFrom="column">
                  <wp:posOffset>532737</wp:posOffset>
                </wp:positionH>
                <wp:positionV relativeFrom="paragraph">
                  <wp:posOffset>395301</wp:posOffset>
                </wp:positionV>
                <wp:extent cx="5239385" cy="476885"/>
                <wp:effectExtent l="0" t="0" r="18415" b="184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47688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F759C7">
                            <w:r>
                              <w:t>gp.koza.xover.source.0 = ec.select.RandomSelection</w:t>
                            </w:r>
                          </w:p>
                          <w:p w:rsidR="009D5B23" w:rsidRDefault="009D5B23" w:rsidP="00F759C7">
                            <w:r>
                              <w:t>gp.koza.mutate.source.0 = ec.select.RandomSelection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88E1" id="Text Box 6" o:spid="_x0000_s1027" type="#_x0000_t202" style="position:absolute;left:0;text-align:left;margin-left:41.95pt;margin-top:31.15pt;width:412.55pt;height:37.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" fillcolor="#daf4ca [661]">
                <v:textbox>
                  <w:txbxContent>
                    <w:p w:rsidR="009D5B23" w:rsidRDefault="009D5B23" w:rsidP="00F759C7">
                      <w:r>
                        <w:t>gp.koza.xover.source.0 = ec.select.RandomSelection</w:t>
                      </w:r>
                    </w:p>
                    <w:p w:rsidR="009D5B23" w:rsidRDefault="009D5B23" w:rsidP="00F759C7">
                      <w:r>
                        <w:t>gp.koza.mutate.source.0 = ec.select.RandomSelection</w:t>
                      </w:r>
                    </w:p>
                  </w:txbxContent>
                </v:textbox>
                <w10:wrap type="square"/>
              </v:shape>
            </w:pict>
          </mc:Fallback>
        </mc:AlternateContent>
      </w:r>
      <w:r w:rsidR="00871A0A" w:rsidRPr="00257343">
        <w:rPr>
          <w:sz w:val="18"/>
          <w:szCs w:val="18"/>
        </w:rPr>
        <w:t>2. RandomSelection</w:t>
      </w:r>
      <w:r w:rsidR="00CC5E94" w:rsidRPr="00257343">
        <w:rPr>
          <w:sz w:val="18"/>
          <w:szCs w:val="18"/>
        </w:rPr>
        <w:t>: Randomly select individual from population.</w:t>
      </w:r>
      <w:r w:rsidRPr="00257343">
        <w:rPr>
          <w:sz w:val="18"/>
          <w:szCs w:val="18"/>
        </w:rPr>
        <w:t xml:space="preserve"> Some parameters had been overwritten as follow.</w:t>
      </w:r>
    </w:p>
    <w:p w:rsidR="00871A0A" w:rsidRDefault="00871A0A" w:rsidP="00871A0A">
      <w:pPr>
        <w:ind w:firstLine="708"/>
      </w:pPr>
    </w:p>
    <w:p w:rsidR="00871A0A" w:rsidRPr="00257343" w:rsidRDefault="00F759C7" w:rsidP="00F759C7">
      <w:pPr>
        <w:ind w:left="708"/>
        <w:rPr>
          <w:sz w:val="18"/>
          <w:szCs w:val="18"/>
        </w:rPr>
      </w:pPr>
      <w:r w:rsidRPr="00257343">
        <w:rPr>
          <w:noProof/>
          <w:sz w:val="18"/>
          <w:szCs w:val="18"/>
          <w:lang w:val="en-GB" w:eastAsia="en-GB" w:bidi="th-TH"/>
        </w:rPr>
        <mc:AlternateContent>
          <mc:Choice Requires="wps">
            <w:drawing>
              <wp:anchor distT="45720" distB="45720" distL="114300" distR="114300" simplePos="0" relativeHeight="251669504" behindDoc="0" locked="0" layoutInCell="1" allowOverlap="1" wp14:anchorId="6E66893A" wp14:editId="6EAB5800">
                <wp:simplePos x="0" y="0"/>
                <wp:positionH relativeFrom="column">
                  <wp:posOffset>556260</wp:posOffset>
                </wp:positionH>
                <wp:positionV relativeFrom="paragraph">
                  <wp:posOffset>379013</wp:posOffset>
                </wp:positionV>
                <wp:extent cx="5239385" cy="476885"/>
                <wp:effectExtent l="0" t="0" r="18415" b="1841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47688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F759C7">
                            <w:r>
                              <w:t>gp.koza.xover.source.0 = ec.select.FitProportionateSelection</w:t>
                            </w:r>
                          </w:p>
                          <w:p w:rsidR="009D5B23" w:rsidRDefault="009D5B23" w:rsidP="00F759C7">
                            <w:r>
                              <w:t>gp.koza.mutate.source.0 = ec.select.FitProportionateSelection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6893A" id="Text Box 5" o:spid="_x0000_s1028" type="#_x0000_t202" style="position:absolute;left:0;text-align:left;margin-left:43.8pt;margin-top:29.85pt;width:412.55pt;height:37.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" fillcolor="#daf4ca [661]">
                <v:textbox>
                  <w:txbxContent>
                    <w:p w:rsidR="009D5B23" w:rsidRDefault="009D5B23" w:rsidP="00F759C7">
                      <w:r>
                        <w:t>gp.koza.xover.source.0 = ec.select.FitProportionateSelection</w:t>
                      </w:r>
                    </w:p>
                    <w:p w:rsidR="009D5B23" w:rsidRDefault="009D5B23" w:rsidP="00F759C7">
                      <w:r>
                        <w:t>gp.koza.mutate.source.0 = ec.select.FitProportionateSelection</w:t>
                      </w:r>
                    </w:p>
                  </w:txbxContent>
                </v:textbox>
                <w10:wrap type="square"/>
              </v:shape>
            </w:pict>
          </mc:Fallback>
        </mc:AlternateContent>
      </w:r>
      <w:r w:rsidR="00871A0A" w:rsidRPr="00257343">
        <w:rPr>
          <w:sz w:val="18"/>
          <w:szCs w:val="18"/>
        </w:rPr>
        <w:t>3. FitProportionateSelection</w:t>
      </w:r>
      <w:r w:rsidR="004844D7" w:rsidRPr="00257343">
        <w:rPr>
          <w:sz w:val="18"/>
          <w:szCs w:val="18"/>
        </w:rPr>
        <w:t xml:space="preserve">: </w:t>
      </w:r>
      <w:r w:rsidR="00B023B3" w:rsidRPr="00257343">
        <w:rPr>
          <w:sz w:val="18"/>
          <w:szCs w:val="18"/>
        </w:rPr>
        <w:t>Normal Roulette Selection.</w:t>
      </w:r>
      <w:r w:rsidRPr="00257343">
        <w:rPr>
          <w:sz w:val="18"/>
          <w:szCs w:val="18"/>
        </w:rPr>
        <w:t xml:space="preserve"> Some parameters had been overwritten as follow.</w:t>
      </w:r>
    </w:p>
    <w:p w:rsidR="00F759C7" w:rsidRDefault="00F759C7" w:rsidP="00871A0A">
      <w:pPr>
        <w:ind w:firstLine="708"/>
      </w:pPr>
    </w:p>
    <w:p w:rsidR="00F759C7" w:rsidRPr="00257343" w:rsidRDefault="00871A0A" w:rsidP="00F759C7">
      <w:pPr>
        <w:ind w:left="708"/>
        <w:rPr>
          <w:sz w:val="18"/>
          <w:szCs w:val="18"/>
        </w:rPr>
      </w:pPr>
      <w:r w:rsidRPr="00257343">
        <w:rPr>
          <w:sz w:val="18"/>
          <w:szCs w:val="18"/>
        </w:rPr>
        <w:t>4. SUSSelection</w:t>
      </w:r>
      <w:r w:rsidR="00B023B3" w:rsidRPr="00257343">
        <w:rPr>
          <w:sz w:val="18"/>
          <w:szCs w:val="18"/>
        </w:rPr>
        <w:t>: Work like FitProportionateSelection but with low-variance. High fitness individual are more unlikely to never be selected.</w:t>
      </w:r>
      <w:r w:rsidR="00F759C7" w:rsidRPr="00257343">
        <w:rPr>
          <w:sz w:val="18"/>
          <w:szCs w:val="18"/>
        </w:rPr>
        <w:t xml:space="preserve"> Some parameters had been overwritten as follow.</w:t>
      </w:r>
    </w:p>
    <w:p w:rsidR="00F759C7" w:rsidRDefault="00F759C7" w:rsidP="00F759C7">
      <w:r>
        <w:rPr>
          <w:noProof/>
          <w:lang w:val="en-GB" w:eastAsia="en-GB" w:bidi="th-TH"/>
        </w:rPr>
        <mc:AlternateContent>
          <mc:Choice Requires="wps">
            <w:drawing>
              <wp:anchor distT="45720" distB="45720" distL="114300" distR="114300" simplePos="0" relativeHeight="251667456" behindDoc="0" locked="0" layoutInCell="1" allowOverlap="1" wp14:anchorId="727F79DE" wp14:editId="1F732626">
                <wp:simplePos x="0" y="0"/>
                <wp:positionH relativeFrom="column">
                  <wp:posOffset>548640</wp:posOffset>
                </wp:positionH>
                <wp:positionV relativeFrom="paragraph">
                  <wp:posOffset>21921</wp:posOffset>
                </wp:positionV>
                <wp:extent cx="5239385" cy="476885"/>
                <wp:effectExtent l="0" t="0" r="18415" b="1841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47688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C30E42">
                            <w:r>
                              <w:t>gp.koza.xover.source.0 = ec.select.SUSSelection</w:t>
                            </w:r>
                          </w:p>
                          <w:p w:rsidR="009D5B23" w:rsidRDefault="009D5B23" w:rsidP="00C30E42">
                            <w:r>
                              <w:t>gp.koza.mutate.source.0 = ec.select.SUSSelection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F79DE" id="Text Box 4" o:spid="_x0000_s1029" type="#_x0000_t202" style="position:absolute;margin-left:43.2pt;margin-top:1.75pt;width:412.55pt;height:37.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" fillcolor="#daf4ca [661]">
                <v:textbox>
                  <w:txbxContent>
                    <w:p w:rsidR="009D5B23" w:rsidRDefault="009D5B23" w:rsidP="00C30E42">
                      <w:r>
                        <w:t>gp.koza.xover.source.0 = ec.select.SUSSelection</w:t>
                      </w:r>
                    </w:p>
                    <w:p w:rsidR="009D5B23" w:rsidRDefault="009D5B23" w:rsidP="00C30E42">
                      <w:r>
                        <w:t>gp.koza.mutate.source.0 = ec.select.SUSSelection</w:t>
                      </w:r>
                    </w:p>
                  </w:txbxContent>
                </v:textbox>
                <w10:wrap type="square"/>
              </v:shape>
            </w:pict>
          </mc:Fallback>
        </mc:AlternateContent>
      </w:r>
    </w:p>
    <w:p w:rsidR="00F759C7" w:rsidRDefault="00F759C7" w:rsidP="00F759C7"/>
    <w:p w:rsidR="00F759C7" w:rsidRDefault="00F759C7" w:rsidP="00F759C7"/>
    <w:p w:rsidR="00A35831" w:rsidRPr="00257343" w:rsidRDefault="00A35831" w:rsidP="00A35831">
      <w:pPr>
        <w:ind w:left="708"/>
        <w:rPr>
          <w:sz w:val="18"/>
          <w:szCs w:val="18"/>
        </w:rPr>
      </w:pPr>
      <w:r w:rsidRPr="00257343">
        <w:rPr>
          <w:noProof/>
          <w:sz w:val="18"/>
          <w:szCs w:val="18"/>
          <w:lang w:val="en-GB" w:eastAsia="en-GB" w:bidi="th-TH"/>
        </w:rPr>
        <mc:AlternateContent>
          <mc:Choice Requires="wps">
            <w:drawing>
              <wp:anchor distT="45720" distB="45720" distL="114300" distR="114300" simplePos="0" relativeHeight="251665408" behindDoc="0" locked="0" layoutInCell="1" allowOverlap="1" wp14:anchorId="15E50E0D" wp14:editId="0F58C02C">
                <wp:simplePos x="0" y="0"/>
                <wp:positionH relativeFrom="column">
                  <wp:posOffset>548640</wp:posOffset>
                </wp:positionH>
                <wp:positionV relativeFrom="paragraph">
                  <wp:posOffset>373380</wp:posOffset>
                </wp:positionV>
                <wp:extent cx="5239385" cy="476885"/>
                <wp:effectExtent l="0" t="0" r="18415" b="1841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47688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A35831">
                            <w:r>
                              <w:t>gp.koza.xover.source.0 = ec.select.SigmaScalingSelection</w:t>
                            </w:r>
                          </w:p>
                          <w:p w:rsidR="009D5B23" w:rsidRDefault="009D5B23" w:rsidP="00A35831">
                            <w:r>
                              <w:t>gp.koza.mutate.source.0 = ec.select.SigmaScalingSelection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50E0D" id="Text Box 3" o:spid="_x0000_s1030" type="#_x0000_t202" style="position:absolute;left:0;text-align:left;margin-left:43.2pt;margin-top:29.4pt;width:412.55pt;height:37.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" fillcolor="#daf4ca [661]">
                <v:textbox>
                  <w:txbxContent>
                    <w:p w:rsidR="009D5B23" w:rsidRDefault="009D5B23" w:rsidP="00A35831">
                      <w:r>
                        <w:t>gp.koza.xover.source.0 = ec.select.SigmaScalingSelection</w:t>
                      </w:r>
                    </w:p>
                    <w:p w:rsidR="009D5B23" w:rsidRDefault="009D5B23" w:rsidP="00A35831">
                      <w:r>
                        <w:t>gp.koza.mutate.source.0 = ec.select.SigmaScalingSelection</w:t>
                      </w:r>
                    </w:p>
                  </w:txbxContent>
                </v:textbox>
                <w10:wrap type="square"/>
              </v:shape>
            </w:pict>
          </mc:Fallback>
        </mc:AlternateContent>
      </w:r>
      <w:r w:rsidR="00CC5E94" w:rsidRPr="00257343">
        <w:rPr>
          <w:sz w:val="18"/>
          <w:szCs w:val="18"/>
        </w:rPr>
        <w:t>5. SigmaScalingSelection</w:t>
      </w:r>
      <w:r w:rsidRPr="00257343">
        <w:rPr>
          <w:sz w:val="18"/>
          <w:szCs w:val="18"/>
        </w:rPr>
        <w:t>: Work like FitProportionateSelection</w:t>
      </w:r>
      <w:r w:rsidR="005C7865" w:rsidRPr="00257343">
        <w:rPr>
          <w:sz w:val="18"/>
          <w:szCs w:val="18"/>
        </w:rPr>
        <w:t xml:space="preserve"> but with low-</w:t>
      </w:r>
      <w:r w:rsidRPr="00257343">
        <w:rPr>
          <w:sz w:val="18"/>
          <w:szCs w:val="18"/>
        </w:rPr>
        <w:t>variance (calculate using modified fitness). Some parameters had been overwritten as follow.</w:t>
      </w:r>
    </w:p>
    <w:p w:rsidR="005654F4" w:rsidRDefault="005654F4" w:rsidP="00F759C7"/>
    <w:p w:rsidR="00F759C7" w:rsidRDefault="00F759C7" w:rsidP="00F759C7"/>
    <w:p w:rsidR="00F759C7" w:rsidRDefault="00F759C7" w:rsidP="00F759C7"/>
    <w:p w:rsidR="005654F4" w:rsidRPr="00257343" w:rsidRDefault="005654F4" w:rsidP="005654F4">
      <w:pPr>
        <w:ind w:left="708"/>
        <w:rPr>
          <w:sz w:val="18"/>
          <w:szCs w:val="18"/>
        </w:rPr>
      </w:pPr>
      <w:r w:rsidRPr="00257343">
        <w:rPr>
          <w:noProof/>
          <w:sz w:val="18"/>
          <w:szCs w:val="18"/>
          <w:lang w:val="en-GB" w:eastAsia="en-GB" w:bidi="th-TH"/>
        </w:rPr>
        <mc:AlternateContent>
          <mc:Choice Requires="wps">
            <w:drawing>
              <wp:anchor distT="45720" distB="45720" distL="114300" distR="114300" simplePos="0" relativeHeight="251663360" behindDoc="0" locked="0" layoutInCell="1" allowOverlap="1" wp14:anchorId="591FC737" wp14:editId="332A6CB6">
                <wp:simplePos x="0" y="0"/>
                <wp:positionH relativeFrom="column">
                  <wp:posOffset>548640</wp:posOffset>
                </wp:positionH>
                <wp:positionV relativeFrom="paragraph">
                  <wp:posOffset>633675</wp:posOffset>
                </wp:positionV>
                <wp:extent cx="5239385" cy="930275"/>
                <wp:effectExtent l="0" t="0" r="1841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93027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5654F4">
                            <w:r>
                              <w:t>gp.koza.xover.source.0 = ec.select.BoltzmanSelection</w:t>
                            </w:r>
                          </w:p>
                          <w:p w:rsidR="009D5B23" w:rsidRDefault="009D5B23" w:rsidP="005654F4">
                            <w:r>
                              <w:t>gp.koza.mutate.source.0 = ec.select.BoltzmanSelection</w:t>
                            </w:r>
                          </w:p>
                          <w:p w:rsidR="009D5B23" w:rsidRDefault="009D5B23" w:rsidP="005654F4">
                            <w:r>
                              <w:t>select.boltzmann.starting-temperature = 1000</w:t>
                            </w:r>
                          </w:p>
                          <w:p w:rsidR="009D5B23" w:rsidRDefault="009D5B23" w:rsidP="005654F4">
                            <w:r>
                              <w:t>select.boltzmann.cooling-rate = 0.97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FC737" id="Text Box 2" o:spid="_x0000_s1031" type="#_x0000_t202" style="position:absolute;left:0;text-align:left;margin-left:43.2pt;margin-top:49.9pt;width:412.55pt;height:7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" fillcolor="#daf4ca [661]">
                <v:textbox>
                  <w:txbxContent>
                    <w:p w:rsidR="009D5B23" w:rsidRDefault="009D5B23" w:rsidP="005654F4">
                      <w:r>
                        <w:t>gp.koza.xover.source.0 = ec.select.BoltzmanSelection</w:t>
                      </w:r>
                    </w:p>
                    <w:p w:rsidR="009D5B23" w:rsidRDefault="009D5B23" w:rsidP="005654F4">
                      <w:r>
                        <w:t>gp.koza.mutate.source.0 = ec.select.BoltzmanSelection</w:t>
                      </w:r>
                    </w:p>
                    <w:p w:rsidR="009D5B23" w:rsidRDefault="009D5B23" w:rsidP="005654F4">
                      <w:r>
                        <w:t>select.boltzmann.starting-temperature = 1000</w:t>
                      </w:r>
                    </w:p>
                    <w:p w:rsidR="009D5B23" w:rsidRDefault="009D5B23" w:rsidP="005654F4">
                      <w:r>
                        <w:t>select.boltzmann.cooling-rate = 0.97</w:t>
                      </w:r>
                    </w:p>
                  </w:txbxContent>
                </v:textbox>
                <w10:wrap type="square"/>
              </v:shape>
            </w:pict>
          </mc:Fallback>
        </mc:AlternateContent>
      </w:r>
      <w:r w:rsidR="00CC5E94" w:rsidRPr="00257343">
        <w:rPr>
          <w:sz w:val="18"/>
          <w:szCs w:val="18"/>
        </w:rPr>
        <w:t>6. BoltzmanSelection</w:t>
      </w:r>
      <w:r w:rsidRPr="00257343">
        <w:rPr>
          <w:sz w:val="18"/>
          <w:szCs w:val="18"/>
        </w:rPr>
        <w:t>: Work like FitProportionateSelection but with a modify fitness until the temperature is dropped below 0.1 then do normal FitProportionateSelection. Some parameters had been overwritten as follow.</w:t>
      </w:r>
    </w:p>
    <w:p w:rsidR="005654F4" w:rsidRDefault="005654F4" w:rsidP="005654F4"/>
    <w:p w:rsidR="005654F4" w:rsidRDefault="005654F4" w:rsidP="005654F4"/>
    <w:p w:rsidR="005654F4" w:rsidRDefault="005654F4" w:rsidP="005654F4"/>
    <w:p w:rsidR="005654F4" w:rsidRDefault="005654F4" w:rsidP="005654F4"/>
    <w:p w:rsidR="005654F4" w:rsidRDefault="005654F4" w:rsidP="005654F4"/>
    <w:p w:rsidR="00CC5E94" w:rsidRPr="00257343" w:rsidRDefault="00CC5E94" w:rsidP="00A11918">
      <w:pPr>
        <w:ind w:left="708"/>
        <w:rPr>
          <w:sz w:val="18"/>
          <w:szCs w:val="18"/>
        </w:rPr>
      </w:pPr>
      <w:r w:rsidRPr="00257343">
        <w:rPr>
          <w:sz w:val="18"/>
          <w:szCs w:val="18"/>
        </w:rPr>
        <w:lastRenderedPageBreak/>
        <w:t>7. GreedyoverSelection</w:t>
      </w:r>
      <w:r w:rsidR="00A11918" w:rsidRPr="00257343">
        <w:rPr>
          <w:sz w:val="18"/>
          <w:szCs w:val="18"/>
        </w:rPr>
        <w:t>: Grouping population into fitter and less fitness and randomly select the group with given probability than perform FitProportionateSelection on selected group.</w:t>
      </w:r>
      <w:r w:rsidR="00FE0CDB" w:rsidRPr="00257343">
        <w:rPr>
          <w:sz w:val="18"/>
          <w:szCs w:val="18"/>
        </w:rPr>
        <w:t xml:space="preserve"> Some parameters had been overwritten as follow.</w:t>
      </w:r>
    </w:p>
    <w:p w:rsidR="00FE0CDB" w:rsidRDefault="00551BC3" w:rsidP="00FE0CDB">
      <w:r>
        <w:rPr>
          <w:noProof/>
          <w:lang w:val="en-GB" w:eastAsia="en-GB" w:bidi="th-TH"/>
        </w:rPr>
        <mc:AlternateContent>
          <mc:Choice Requires="wps">
            <w:drawing>
              <wp:anchor distT="45720" distB="45720" distL="114300" distR="114300" simplePos="0" relativeHeight="251661312" behindDoc="0" locked="0" layoutInCell="1" allowOverlap="1" wp14:anchorId="565481ED" wp14:editId="03093DF0">
                <wp:simplePos x="0" y="0"/>
                <wp:positionH relativeFrom="column">
                  <wp:posOffset>548005</wp:posOffset>
                </wp:positionH>
                <wp:positionV relativeFrom="paragraph">
                  <wp:posOffset>17780</wp:posOffset>
                </wp:positionV>
                <wp:extent cx="5239385" cy="985520"/>
                <wp:effectExtent l="0" t="0" r="1841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985520"/>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FE0CDB">
                            <w:r>
                              <w:t>gp.koza.xover.source.0 = ec.select.GreedyOverselection</w:t>
                            </w:r>
                          </w:p>
                          <w:p w:rsidR="009D5B23" w:rsidRDefault="009D5B23" w:rsidP="00FE0CDB">
                            <w:r>
                              <w:t>gp.koza.mutate.source.0 = ec.select.GreedyOverselection</w:t>
                            </w:r>
                          </w:p>
                          <w:p w:rsidR="009D5B23" w:rsidRDefault="009D5B23" w:rsidP="00FE0CDB">
                            <w:r>
                              <w:t>select.greedy.top = 0.1</w:t>
                            </w:r>
                            <w:r w:rsidR="00BE7D6E">
                              <w:t>0</w:t>
                            </w:r>
                          </w:p>
                          <w:p w:rsidR="009D5B23" w:rsidRDefault="009D5B23" w:rsidP="00FE0CDB">
                            <w:r>
                              <w:t>select.greedy.gets = 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481ED" id="_x0000_s1032" type="#_x0000_t202" style="position:absolute;margin-left:43.15pt;margin-top:1.4pt;width:412.55pt;height:7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" fillcolor="#daf4ca [661]">
                <v:textbox>
                  <w:txbxContent>
                    <w:p w:rsidR="009D5B23" w:rsidRDefault="009D5B23" w:rsidP="00FE0CDB">
                      <w:r>
                        <w:t>gp.koza.xover.source.0 = ec.select.GreedyOverselection</w:t>
                      </w:r>
                    </w:p>
                    <w:p w:rsidR="009D5B23" w:rsidRDefault="009D5B23" w:rsidP="00FE0CDB">
                      <w:r>
                        <w:t>gp.koza.mutate.source.0 = ec.select.GreedyOverselection</w:t>
                      </w:r>
                    </w:p>
                    <w:p w:rsidR="009D5B23" w:rsidRDefault="009D5B23" w:rsidP="00FE0CDB">
                      <w:r>
                        <w:t>select.greedy.top = 0.1</w:t>
                      </w:r>
                      <w:r w:rsidR="00BE7D6E">
                        <w:t>0</w:t>
                      </w:r>
                    </w:p>
                    <w:p w:rsidR="009D5B23" w:rsidRDefault="009D5B23" w:rsidP="00FE0CDB">
                      <w:r>
                        <w:t>select.greedy.gets = 0.80</w:t>
                      </w:r>
                    </w:p>
                  </w:txbxContent>
                </v:textbox>
                <w10:wrap type="square"/>
              </v:shape>
            </w:pict>
          </mc:Fallback>
        </mc:AlternateContent>
      </w:r>
    </w:p>
    <w:p w:rsidR="00FE0CDB" w:rsidRDefault="00FE0CDB" w:rsidP="00FE0CDB"/>
    <w:p w:rsidR="00FE0CDB" w:rsidRDefault="00FE0CDB" w:rsidP="00FE0CDB"/>
    <w:p w:rsidR="00FE0CDB" w:rsidRDefault="00FE0CDB" w:rsidP="00FE0CDB"/>
    <w:p w:rsidR="00FE0CDB" w:rsidRDefault="00FE0CDB" w:rsidP="00FE0CDB"/>
    <w:p w:rsidR="00CC5E94" w:rsidRDefault="00FE0CDB" w:rsidP="00561D2B">
      <w:pPr>
        <w:ind w:left="708"/>
      </w:pPr>
      <w:r w:rsidRPr="00257343">
        <w:rPr>
          <w:noProof/>
          <w:sz w:val="18"/>
          <w:szCs w:val="18"/>
          <w:lang w:val="en-GB" w:eastAsia="en-GB" w:bidi="th-TH"/>
        </w:rPr>
        <mc:AlternateContent>
          <mc:Choice Requires="wps">
            <w:drawing>
              <wp:anchor distT="45720" distB="45720" distL="114300" distR="114300" simplePos="0" relativeHeight="251659264" behindDoc="0" locked="0" layoutInCell="1" allowOverlap="1" wp14:anchorId="79CDF019" wp14:editId="6C80E804">
                <wp:simplePos x="0" y="0"/>
                <wp:positionH relativeFrom="column">
                  <wp:posOffset>548640</wp:posOffset>
                </wp:positionH>
                <wp:positionV relativeFrom="paragraph">
                  <wp:posOffset>446405</wp:posOffset>
                </wp:positionV>
                <wp:extent cx="5239385" cy="946150"/>
                <wp:effectExtent l="0" t="0" r="1841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946150"/>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561D2B">
                            <w:r>
                              <w:t>gp.koza.xover.source.0 = ec.select.BestSelection</w:t>
                            </w:r>
                          </w:p>
                          <w:p w:rsidR="009D5B23" w:rsidRDefault="009D5B23" w:rsidP="00561D2B">
                            <w:r>
                              <w:t>gp.koza.mutate.source.0 = ec.select.BestSelection</w:t>
                            </w:r>
                          </w:p>
                          <w:p w:rsidR="009D5B23" w:rsidRDefault="009D5B23" w:rsidP="00561D2B">
                            <w:r>
                              <w:t>select.best.n = 14</w:t>
                            </w:r>
                          </w:p>
                          <w:p w:rsidR="009D5B23" w:rsidRDefault="009D5B23" w:rsidP="00561D2B">
                            <w:r>
                              <w:t>select.best.size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F019" id="_x0000_s1033" type="#_x0000_t202" style="position:absolute;left:0;text-align:left;margin-left:43.2pt;margin-top:35.15pt;width:412.55pt;height:7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" fillcolor="#daf4ca [661]">
                <v:textbox>
                  <w:txbxContent>
                    <w:p w:rsidR="009D5B23" w:rsidRDefault="009D5B23" w:rsidP="00561D2B">
                      <w:r>
                        <w:t>gp.koza.xover.source.0 = ec.select.BestSelection</w:t>
                      </w:r>
                    </w:p>
                    <w:p w:rsidR="009D5B23" w:rsidRDefault="009D5B23" w:rsidP="00561D2B">
                      <w:r>
                        <w:t>gp.koza.mutate.source.0 = ec.select.BestSelection</w:t>
                      </w:r>
                    </w:p>
                    <w:p w:rsidR="009D5B23" w:rsidRDefault="009D5B23" w:rsidP="00561D2B">
                      <w:r>
                        <w:t>select.best.n = 14</w:t>
                      </w:r>
                    </w:p>
                    <w:p w:rsidR="009D5B23" w:rsidRDefault="009D5B23" w:rsidP="00561D2B">
                      <w:r>
                        <w:t>select.best.size = 7</w:t>
                      </w:r>
                    </w:p>
                  </w:txbxContent>
                </v:textbox>
                <w10:wrap type="square"/>
              </v:shape>
            </w:pict>
          </mc:Fallback>
        </mc:AlternateContent>
      </w:r>
      <w:r w:rsidR="00CC5E94" w:rsidRPr="00257343">
        <w:rPr>
          <w:sz w:val="18"/>
          <w:szCs w:val="18"/>
        </w:rPr>
        <w:t>8.</w:t>
      </w:r>
      <w:r w:rsidR="00CC5E94">
        <w:t xml:space="preserve"> </w:t>
      </w:r>
      <w:r w:rsidR="00CC5E94" w:rsidRPr="00257343">
        <w:rPr>
          <w:sz w:val="18"/>
          <w:szCs w:val="18"/>
        </w:rPr>
        <w:t>BestSelection</w:t>
      </w:r>
      <w:r w:rsidR="00561D2B" w:rsidRPr="00257343">
        <w:rPr>
          <w:sz w:val="18"/>
          <w:szCs w:val="18"/>
        </w:rPr>
        <w:t>: Select best fitness individual of size n from population then perform a tournament</w:t>
      </w:r>
      <w:r w:rsidR="00BD419D" w:rsidRPr="00257343">
        <w:rPr>
          <w:sz w:val="18"/>
          <w:szCs w:val="18"/>
        </w:rPr>
        <w:t>. Some parameters had been overwritten as follow.</w:t>
      </w:r>
    </w:p>
    <w:p w:rsidR="00561D2B" w:rsidRDefault="00561D2B" w:rsidP="00FE0CDB"/>
    <w:p w:rsidR="00FE0CDB" w:rsidRDefault="00FE0CDB" w:rsidP="00FE0CDB"/>
    <w:p w:rsidR="00FE0CDB" w:rsidRDefault="00FE0CDB" w:rsidP="00FE0CDB"/>
    <w:p w:rsidR="00FE0CDB" w:rsidRDefault="00FE0CDB" w:rsidP="00FE0CDB"/>
    <w:p w:rsidR="00FE0CDB" w:rsidRDefault="00FE0CDB" w:rsidP="00FE0CDB"/>
    <w:p w:rsidR="00B77826" w:rsidRPr="00257343" w:rsidRDefault="00CC5E94" w:rsidP="00B77826">
      <w:pPr>
        <w:ind w:left="708"/>
        <w:rPr>
          <w:sz w:val="18"/>
          <w:szCs w:val="18"/>
        </w:rPr>
      </w:pPr>
      <w:r w:rsidRPr="00257343">
        <w:rPr>
          <w:sz w:val="18"/>
          <w:szCs w:val="18"/>
        </w:rPr>
        <w:t>9. TournamentSelection</w:t>
      </w:r>
      <w:r w:rsidR="00B77826" w:rsidRPr="00257343">
        <w:rPr>
          <w:sz w:val="18"/>
          <w:szCs w:val="18"/>
        </w:rPr>
        <w:t xml:space="preserve">: Default selection. Randomly select candidates </w:t>
      </w:r>
      <w:r w:rsidR="00FE0CDB" w:rsidRPr="00257343">
        <w:rPr>
          <w:sz w:val="18"/>
          <w:szCs w:val="18"/>
        </w:rPr>
        <w:t>then</w:t>
      </w:r>
      <w:r w:rsidR="00B77826" w:rsidRPr="00257343">
        <w:rPr>
          <w:sz w:val="18"/>
          <w:szCs w:val="18"/>
        </w:rPr>
        <w:t xml:space="preserve"> form a tournament. Winner will send to do evolution.</w:t>
      </w:r>
    </w:p>
    <w:p w:rsidR="00B77826" w:rsidRPr="00257343" w:rsidRDefault="00B77826" w:rsidP="00B77826">
      <w:pPr>
        <w:ind w:left="708"/>
        <w:rPr>
          <w:sz w:val="18"/>
          <w:szCs w:val="18"/>
        </w:rPr>
      </w:pPr>
      <w:r w:rsidRPr="00257343">
        <w:rPr>
          <w:sz w:val="18"/>
          <w:szCs w:val="18"/>
        </w:rPr>
        <w:t xml:space="preserve">   Default parameters were used to GP application.</w:t>
      </w:r>
    </w:p>
    <w:p w:rsidR="00CC5E94" w:rsidRPr="00257343" w:rsidRDefault="00CC5E94" w:rsidP="00CC5E94">
      <w:pPr>
        <w:ind w:firstLine="708"/>
        <w:rPr>
          <w:sz w:val="18"/>
          <w:szCs w:val="18"/>
        </w:rPr>
      </w:pPr>
      <w:r w:rsidRPr="00257343">
        <w:rPr>
          <w:sz w:val="18"/>
          <w:szCs w:val="18"/>
        </w:rPr>
        <w:t>10. MultiSelection</w:t>
      </w:r>
      <w:r w:rsidR="004844D7" w:rsidRPr="00257343">
        <w:rPr>
          <w:sz w:val="18"/>
          <w:szCs w:val="18"/>
        </w:rPr>
        <w:t>: Support combination of multiple selection parameters</w:t>
      </w:r>
    </w:p>
    <w:p w:rsidR="00C00281" w:rsidRPr="00257343" w:rsidRDefault="00C00281" w:rsidP="00B77826">
      <w:pPr>
        <w:ind w:left="888"/>
        <w:rPr>
          <w:sz w:val="18"/>
          <w:szCs w:val="18"/>
        </w:rPr>
      </w:pPr>
      <w:r w:rsidRPr="00257343">
        <w:rPr>
          <w:sz w:val="18"/>
          <w:szCs w:val="18"/>
        </w:rPr>
        <w:t xml:space="preserve">I did not use this parameter in this Coursework because </w:t>
      </w:r>
      <w:r w:rsidR="00B77826" w:rsidRPr="00257343">
        <w:rPr>
          <w:sz w:val="18"/>
          <w:szCs w:val="18"/>
        </w:rPr>
        <w:t>a combination of parameter required      way too much than 5 page.</w:t>
      </w:r>
    </w:p>
    <w:p w:rsidR="008263AF" w:rsidRPr="008263AF" w:rsidRDefault="008263AF" w:rsidP="008263AF">
      <w:pPr>
        <w:rPr>
          <w:rStyle w:val="Strong"/>
        </w:rPr>
      </w:pPr>
      <w:r w:rsidRPr="008263AF">
        <w:rPr>
          <w:rStyle w:val="Strong"/>
        </w:rPr>
        <w:t>NOTE: Default ECJ operator are actually not the same pair as in ECJ document. So we have to change it from Reproduction to Mutation. Some parameters had been overwritten as follow.</w:t>
      </w:r>
    </w:p>
    <w:p w:rsidR="008263AF" w:rsidRDefault="008263AF" w:rsidP="008263AF">
      <w:r>
        <w:rPr>
          <w:noProof/>
          <w:lang w:val="en-GB" w:eastAsia="en-GB" w:bidi="th-TH"/>
        </w:rPr>
        <mc:AlternateContent>
          <mc:Choice Requires="wps">
            <w:drawing>
              <wp:anchor distT="45720" distB="45720" distL="114300" distR="114300" simplePos="0" relativeHeight="251675648" behindDoc="0" locked="0" layoutInCell="1" allowOverlap="1" wp14:anchorId="35ECBE7D" wp14:editId="56548811">
                <wp:simplePos x="0" y="0"/>
                <wp:positionH relativeFrom="column">
                  <wp:posOffset>596265</wp:posOffset>
                </wp:positionH>
                <wp:positionV relativeFrom="paragraph">
                  <wp:posOffset>36195</wp:posOffset>
                </wp:positionV>
                <wp:extent cx="5239385" cy="230505"/>
                <wp:effectExtent l="0" t="0" r="18415" b="171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23050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8263AF">
                            <w:r w:rsidRPr="008263AF">
                              <w:t>pop.subpop.0.species.pipe.source.1 = ec.gp.koza.MutationPipeline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CBE7D" id="_x0000_s1034" type="#_x0000_t202" style="position:absolute;margin-left:46.95pt;margin-top:2.85pt;width:412.55pt;height: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" fillcolor="#daf4ca [661]">
                <v:textbox>
                  <w:txbxContent>
                    <w:p w:rsidR="009D5B23" w:rsidRDefault="009D5B23" w:rsidP="008263AF">
                      <w:r w:rsidRPr="008263AF">
                        <w:t>pop.subpop.0.species.pipe.source.1 = ec.gp.koza.MutationPipeline</w:t>
                      </w:r>
                    </w:p>
                  </w:txbxContent>
                </v:textbox>
                <w10:wrap type="square"/>
              </v:shape>
            </w:pict>
          </mc:Fallback>
        </mc:AlternateContent>
      </w:r>
    </w:p>
    <w:p w:rsidR="008263AF" w:rsidRDefault="008263AF" w:rsidP="00CC5E94"/>
    <w:p w:rsidR="00CC5E94" w:rsidRPr="00257343" w:rsidRDefault="00CC5E94" w:rsidP="00CC5E94">
      <w:pPr>
        <w:rPr>
          <w:sz w:val="18"/>
          <w:szCs w:val="18"/>
          <w:lang w:bidi="th-TH"/>
        </w:rPr>
      </w:pPr>
      <w:r w:rsidRPr="00257343">
        <w:rPr>
          <w:sz w:val="18"/>
          <w:szCs w:val="18"/>
        </w:rPr>
        <w:t>Royaltree tree problem was selected to investigate these parameters.</w:t>
      </w:r>
      <w:r w:rsidR="00B26986" w:rsidRPr="00257343">
        <w:rPr>
          <w:sz w:val="18"/>
          <w:szCs w:val="18"/>
        </w:rPr>
        <w:t xml:space="preserve"> </w:t>
      </w:r>
      <w:r w:rsidR="003A530B" w:rsidRPr="00257343">
        <w:rPr>
          <w:sz w:val="18"/>
          <w:szCs w:val="18"/>
          <w:lang w:bidi="th-TH"/>
        </w:rPr>
        <w:t xml:space="preserve">Runnable solution from GP application usually have a good tree structure (correct terminal sets and function sets). This benchmark calculate a fitness base on how close the solution is to a target tree. The difficulty of the problem can be tuned by adding more alphabet (terminal) into a problem. </w:t>
      </w:r>
      <w:r w:rsidR="00683592" w:rsidRPr="00257343">
        <w:rPr>
          <w:sz w:val="18"/>
          <w:szCs w:val="18"/>
          <w:lang w:bidi="th-TH"/>
        </w:rPr>
        <w:t xml:space="preserve">You can find a detail of this benchmark in </w:t>
      </w:r>
      <w:r w:rsidR="00F5462C" w:rsidRPr="00257343">
        <w:rPr>
          <w:sz w:val="18"/>
          <w:szCs w:val="18"/>
        </w:rPr>
        <w:t>Goodman</w:t>
      </w:r>
      <w:r w:rsidR="00F5462C" w:rsidRPr="00257343">
        <w:rPr>
          <w:sz w:val="18"/>
          <w:szCs w:val="18"/>
          <w:lang w:bidi="th-TH"/>
        </w:rPr>
        <w:t xml:space="preserve"> </w:t>
      </w:r>
      <w:r w:rsidR="00683592" w:rsidRPr="00257343">
        <w:rPr>
          <w:sz w:val="18"/>
          <w:szCs w:val="18"/>
          <w:lang w:bidi="th-TH"/>
        </w:rPr>
        <w:t xml:space="preserve">et al </w:t>
      </w:r>
      <w:r w:rsidR="002476A2" w:rsidRPr="00257343">
        <w:rPr>
          <w:sz w:val="18"/>
          <w:szCs w:val="18"/>
          <w:lang w:bidi="th-TH"/>
        </w:rPr>
        <w:t xml:space="preserve">(1996) </w:t>
      </w:r>
      <w:r w:rsidR="00683592" w:rsidRPr="00257343">
        <w:rPr>
          <w:sz w:val="18"/>
          <w:szCs w:val="18"/>
          <w:lang w:bidi="th-TH"/>
        </w:rPr>
        <w:t>paper.</w:t>
      </w:r>
      <w:r w:rsidR="00BB6810" w:rsidRPr="00257343">
        <w:rPr>
          <w:sz w:val="18"/>
          <w:szCs w:val="18"/>
          <w:lang w:bidi="th-TH"/>
        </w:rPr>
        <w:t xml:space="preserve"> The fitness (score) of this problem will be higher than 100 if a perfect solution was founded.</w:t>
      </w:r>
    </w:p>
    <w:p w:rsidR="0012772C" w:rsidRPr="00257343" w:rsidRDefault="00973119" w:rsidP="00CC5E94">
      <w:pPr>
        <w:rPr>
          <w:sz w:val="18"/>
          <w:szCs w:val="18"/>
          <w:lang w:val="en-GB" w:bidi="th-TH"/>
        </w:rPr>
      </w:pPr>
      <w:r w:rsidRPr="00257343">
        <w:rPr>
          <w:sz w:val="18"/>
          <w:szCs w:val="18"/>
          <w:lang w:bidi="th-TH"/>
        </w:rPr>
        <w:t>Without proper combination of parameters most of Benchmark application from ECJ produced unstable fitness if you change only a selection parameter. In one type of selection</w:t>
      </w:r>
      <w:r w:rsidR="0019554B" w:rsidRPr="00257343">
        <w:rPr>
          <w:sz w:val="18"/>
          <w:szCs w:val="18"/>
          <w:lang w:bidi="th-TH"/>
        </w:rPr>
        <w:t>,</w:t>
      </w:r>
      <w:r w:rsidRPr="00257343">
        <w:rPr>
          <w:sz w:val="18"/>
          <w:szCs w:val="18"/>
          <w:lang w:bidi="th-TH"/>
        </w:rPr>
        <w:t xml:space="preserve"> resulted fitness can be like 0.25 – 1. So I choose </w:t>
      </w:r>
      <w:r w:rsidRPr="00257343">
        <w:rPr>
          <w:sz w:val="18"/>
          <w:szCs w:val="18"/>
        </w:rPr>
        <w:t xml:space="preserve">Royaltree because the results is easier to evaluate selection parameters. </w:t>
      </w:r>
      <w:r w:rsidR="0012772C" w:rsidRPr="00257343">
        <w:rPr>
          <w:sz w:val="18"/>
          <w:szCs w:val="18"/>
          <w:lang w:bidi="th-TH"/>
        </w:rPr>
        <w:t xml:space="preserve">All other parameters in this investigation are default parameters of this problem. </w:t>
      </w:r>
      <w:r w:rsidR="006822B7" w:rsidRPr="00257343">
        <w:rPr>
          <w:sz w:val="18"/>
          <w:szCs w:val="18"/>
          <w:lang w:bidi="th-TH"/>
        </w:rPr>
        <w:t>No other parameters were changed</w:t>
      </w:r>
      <w:r w:rsidR="00C34981" w:rsidRPr="00257343">
        <w:rPr>
          <w:sz w:val="18"/>
          <w:szCs w:val="18"/>
          <w:lang w:bidi="th-TH"/>
        </w:rPr>
        <w:t>.</w:t>
      </w:r>
    </w:p>
    <w:p w:rsidR="00A761F0" w:rsidRDefault="00A761F0" w:rsidP="00A761F0">
      <w:pPr>
        <w:pStyle w:val="Heading3"/>
        <w:rPr>
          <w:sz w:val="22"/>
          <w:szCs w:val="22"/>
        </w:rPr>
      </w:pPr>
      <w:r w:rsidRPr="00256A18">
        <w:rPr>
          <w:sz w:val="22"/>
          <w:szCs w:val="22"/>
        </w:rPr>
        <w:t>Result</w:t>
      </w:r>
      <w:r>
        <w:rPr>
          <w:sz w:val="22"/>
          <w:szCs w:val="22"/>
        </w:rPr>
        <w:t xml:space="preserve"> and </w:t>
      </w:r>
      <w:r w:rsidRPr="00727DCF">
        <w:rPr>
          <w:sz w:val="22"/>
          <w:szCs w:val="22"/>
        </w:rPr>
        <w:t>Discussion</w:t>
      </w:r>
    </w:p>
    <w:tbl>
      <w:tblPr>
        <w:tblStyle w:val="GridTable5Dark-Accent2"/>
        <w:tblW w:w="0" w:type="auto"/>
        <w:jc w:val="center"/>
        <w:tblLook w:val="04A0" w:firstRow="1" w:lastRow="0" w:firstColumn="1" w:lastColumn="0" w:noHBand="0" w:noVBand="1"/>
      </w:tblPr>
      <w:tblGrid>
        <w:gridCol w:w="2786"/>
        <w:gridCol w:w="1814"/>
        <w:gridCol w:w="1594"/>
      </w:tblGrid>
      <w:tr w:rsidR="00735577" w:rsidTr="00D078A5">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pPr>
              <w:jc w:val="center"/>
            </w:pPr>
            <w:r>
              <w:t>Parameters</w:t>
            </w:r>
          </w:p>
        </w:tc>
        <w:tc>
          <w:tcPr>
            <w:tcW w:w="1594" w:type="dxa"/>
          </w:tcPr>
          <w:p w:rsidR="00735577" w:rsidRDefault="00735577" w:rsidP="00480DFE">
            <w:pPr>
              <w:jc w:val="center"/>
              <w:cnfStyle w:val="100000000000" w:firstRow="1" w:lastRow="0" w:firstColumn="0" w:lastColumn="0" w:oddVBand="0" w:evenVBand="0" w:oddHBand="0" w:evenHBand="0" w:firstRowFirstColumn="0" w:firstRowLastColumn="0" w:lastRowFirstColumn="0" w:lastRowLastColumn="0"/>
            </w:pPr>
            <w:r>
              <w:t>Generation</w:t>
            </w:r>
            <w:r w:rsidR="009A6149">
              <w:t>(Avg.)</w:t>
            </w:r>
          </w:p>
        </w:tc>
        <w:tc>
          <w:tcPr>
            <w:tcW w:w="1594" w:type="dxa"/>
          </w:tcPr>
          <w:p w:rsidR="00735577" w:rsidRDefault="00735577" w:rsidP="00480DFE">
            <w:pPr>
              <w:jc w:val="center"/>
              <w:cnfStyle w:val="100000000000" w:firstRow="1" w:lastRow="0" w:firstColumn="0" w:lastColumn="0" w:oddVBand="0" w:evenVBand="0" w:oddHBand="0" w:evenHBand="0" w:firstRowFirstColumn="0" w:firstRowLastColumn="0" w:lastRowFirstColumn="0" w:lastRowLastColumn="0"/>
            </w:pPr>
            <w:r>
              <w:t>Fitness</w:t>
            </w:r>
            <w:r w:rsidR="009A6149">
              <w:t>(Avg.)</w:t>
            </w:r>
          </w:p>
        </w:tc>
      </w:tr>
      <w:tr w:rsidR="00735577" w:rsidTr="00D078A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FirstSelection</w:t>
            </w:r>
          </w:p>
        </w:tc>
        <w:tc>
          <w:tcPr>
            <w:tcW w:w="1594" w:type="dxa"/>
          </w:tcPr>
          <w:p w:rsidR="00735577" w:rsidRDefault="00735577" w:rsidP="00480DFE">
            <w:pPr>
              <w:jc w:val="center"/>
              <w:cnfStyle w:val="000000100000" w:firstRow="0" w:lastRow="0" w:firstColumn="0" w:lastColumn="0" w:oddVBand="0" w:evenVBand="0" w:oddHBand="1" w:evenHBand="0" w:firstRowFirstColumn="0" w:firstRowLastColumn="0" w:lastRowFirstColumn="0" w:lastRowLastColumn="0"/>
            </w:pPr>
            <w:r>
              <w:t>0</w:t>
            </w:r>
          </w:p>
        </w:tc>
        <w:tc>
          <w:tcPr>
            <w:tcW w:w="1594" w:type="dxa"/>
          </w:tcPr>
          <w:p w:rsidR="00735577" w:rsidRDefault="00482D20" w:rsidP="00480DFE">
            <w:pPr>
              <w:jc w:val="center"/>
              <w:cnfStyle w:val="000000100000" w:firstRow="0" w:lastRow="0" w:firstColumn="0" w:lastColumn="0" w:oddVBand="0" w:evenVBand="0" w:oddHBand="1" w:evenHBand="0" w:firstRowFirstColumn="0" w:firstRowLastColumn="0" w:lastRowFirstColumn="0" w:lastRowLastColumn="0"/>
            </w:pPr>
            <w:r>
              <w:t>17.75</w:t>
            </w:r>
          </w:p>
        </w:tc>
      </w:tr>
      <w:tr w:rsidR="00735577" w:rsidTr="00D078A5">
        <w:trPr>
          <w:trHeight w:val="246"/>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RandomSelection</w:t>
            </w:r>
          </w:p>
        </w:tc>
        <w:tc>
          <w:tcPr>
            <w:tcW w:w="1594" w:type="dxa"/>
          </w:tcPr>
          <w:p w:rsidR="00735577" w:rsidRDefault="00735577" w:rsidP="00480DFE">
            <w:pPr>
              <w:jc w:val="center"/>
              <w:cnfStyle w:val="000000000000" w:firstRow="0" w:lastRow="0" w:firstColumn="0" w:lastColumn="0" w:oddVBand="0" w:evenVBand="0" w:oddHBand="0" w:evenHBand="0" w:firstRowFirstColumn="0" w:firstRowLastColumn="0" w:lastRowFirstColumn="0" w:lastRowLastColumn="0"/>
            </w:pPr>
            <w:r>
              <w:t>0</w:t>
            </w:r>
          </w:p>
        </w:tc>
        <w:tc>
          <w:tcPr>
            <w:tcW w:w="1594" w:type="dxa"/>
          </w:tcPr>
          <w:p w:rsidR="00735577" w:rsidRDefault="007E0BAD" w:rsidP="00480DFE">
            <w:pPr>
              <w:jc w:val="center"/>
              <w:cnfStyle w:val="000000000000" w:firstRow="0" w:lastRow="0" w:firstColumn="0" w:lastColumn="0" w:oddVBand="0" w:evenVBand="0" w:oddHBand="0" w:evenHBand="0" w:firstRowFirstColumn="0" w:firstRowLastColumn="0" w:lastRowFirstColumn="0" w:lastRowLastColumn="0"/>
            </w:pPr>
            <w:r>
              <w:t>18.27</w:t>
            </w:r>
          </w:p>
        </w:tc>
      </w:tr>
      <w:tr w:rsidR="00735577" w:rsidTr="00D078A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FitProportionateSelection</w:t>
            </w:r>
          </w:p>
        </w:tc>
        <w:tc>
          <w:tcPr>
            <w:tcW w:w="1594" w:type="dxa"/>
          </w:tcPr>
          <w:p w:rsidR="00735577" w:rsidRDefault="00F23962" w:rsidP="00480DFE">
            <w:pPr>
              <w:jc w:val="center"/>
              <w:cnfStyle w:val="000000100000" w:firstRow="0" w:lastRow="0" w:firstColumn="0" w:lastColumn="0" w:oddVBand="0" w:evenVBand="0" w:oddHBand="1" w:evenHBand="0" w:firstRowFirstColumn="0" w:firstRowLastColumn="0" w:lastRowFirstColumn="0" w:lastRowLastColumn="0"/>
            </w:pPr>
            <w:r>
              <w:t>484</w:t>
            </w:r>
          </w:p>
        </w:tc>
        <w:tc>
          <w:tcPr>
            <w:tcW w:w="1594" w:type="dxa"/>
          </w:tcPr>
          <w:p w:rsidR="00735577" w:rsidRDefault="00F23962" w:rsidP="00480DFE">
            <w:pPr>
              <w:jc w:val="center"/>
              <w:cnfStyle w:val="000000100000" w:firstRow="0" w:lastRow="0" w:firstColumn="0" w:lastColumn="0" w:oddVBand="0" w:evenVBand="0" w:oddHBand="1" w:evenHBand="0" w:firstRowFirstColumn="0" w:firstRowLastColumn="0" w:lastRowFirstColumn="0" w:lastRowLastColumn="0"/>
            </w:pPr>
            <w:r>
              <w:t>42.79</w:t>
            </w:r>
          </w:p>
        </w:tc>
      </w:tr>
      <w:tr w:rsidR="00735577" w:rsidTr="00D078A5">
        <w:trPr>
          <w:trHeight w:val="260"/>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SUSSelection</w:t>
            </w:r>
          </w:p>
        </w:tc>
        <w:tc>
          <w:tcPr>
            <w:tcW w:w="1594" w:type="dxa"/>
          </w:tcPr>
          <w:p w:rsidR="00735577" w:rsidRDefault="00675992" w:rsidP="00480DFE">
            <w:pPr>
              <w:jc w:val="center"/>
              <w:cnfStyle w:val="000000000000" w:firstRow="0" w:lastRow="0" w:firstColumn="0" w:lastColumn="0" w:oddVBand="0" w:evenVBand="0" w:oddHBand="0" w:evenHBand="0" w:firstRowFirstColumn="0" w:firstRowLastColumn="0" w:lastRowFirstColumn="0" w:lastRowLastColumn="0"/>
            </w:pPr>
            <w:r>
              <w:t>481.9</w:t>
            </w:r>
          </w:p>
        </w:tc>
        <w:tc>
          <w:tcPr>
            <w:tcW w:w="1594" w:type="dxa"/>
          </w:tcPr>
          <w:p w:rsidR="00735577" w:rsidRDefault="00675992" w:rsidP="00480DFE">
            <w:pPr>
              <w:jc w:val="center"/>
              <w:cnfStyle w:val="000000000000" w:firstRow="0" w:lastRow="0" w:firstColumn="0" w:lastColumn="0" w:oddVBand="0" w:evenVBand="0" w:oddHBand="0" w:evenHBand="0" w:firstRowFirstColumn="0" w:firstRowLastColumn="0" w:lastRowFirstColumn="0" w:lastRowLastColumn="0"/>
            </w:pPr>
            <w:r>
              <w:t>44.9</w:t>
            </w:r>
          </w:p>
        </w:tc>
      </w:tr>
      <w:tr w:rsidR="00735577" w:rsidTr="00D078A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SigmaScalingSelection</w:t>
            </w:r>
          </w:p>
        </w:tc>
        <w:tc>
          <w:tcPr>
            <w:tcW w:w="1594" w:type="dxa"/>
          </w:tcPr>
          <w:p w:rsidR="00735577" w:rsidRDefault="00EB28F9" w:rsidP="00480DFE">
            <w:pPr>
              <w:jc w:val="center"/>
              <w:cnfStyle w:val="000000100000" w:firstRow="0" w:lastRow="0" w:firstColumn="0" w:lastColumn="0" w:oddVBand="0" w:evenVBand="0" w:oddHBand="1" w:evenHBand="0" w:firstRowFirstColumn="0" w:firstRowLastColumn="0" w:lastRowFirstColumn="0" w:lastRowLastColumn="0"/>
            </w:pPr>
            <w:r>
              <w:t>499</w:t>
            </w:r>
          </w:p>
        </w:tc>
        <w:tc>
          <w:tcPr>
            <w:tcW w:w="1594" w:type="dxa"/>
          </w:tcPr>
          <w:p w:rsidR="00735577" w:rsidRDefault="00EB28F9" w:rsidP="00480DFE">
            <w:pPr>
              <w:jc w:val="center"/>
              <w:cnfStyle w:val="000000100000" w:firstRow="0" w:lastRow="0" w:firstColumn="0" w:lastColumn="0" w:oddVBand="0" w:evenVBand="0" w:oddHBand="1" w:evenHBand="0" w:firstRowFirstColumn="0" w:firstRowLastColumn="0" w:lastRowFirstColumn="0" w:lastRowLastColumn="0"/>
            </w:pPr>
            <w:r>
              <w:t>70.5</w:t>
            </w:r>
          </w:p>
        </w:tc>
      </w:tr>
      <w:tr w:rsidR="00735577" w:rsidTr="00D078A5">
        <w:trPr>
          <w:trHeight w:val="246"/>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BoltzmanSelection</w:t>
            </w:r>
          </w:p>
        </w:tc>
        <w:tc>
          <w:tcPr>
            <w:tcW w:w="1594" w:type="dxa"/>
          </w:tcPr>
          <w:p w:rsidR="00735577" w:rsidRDefault="0091123B" w:rsidP="00480DFE">
            <w:pPr>
              <w:jc w:val="center"/>
              <w:cnfStyle w:val="000000000000" w:firstRow="0" w:lastRow="0" w:firstColumn="0" w:lastColumn="0" w:oddVBand="0" w:evenVBand="0" w:oddHBand="0" w:evenHBand="0" w:firstRowFirstColumn="0" w:firstRowLastColumn="0" w:lastRowFirstColumn="0" w:lastRowLastColumn="0"/>
            </w:pPr>
            <w:r>
              <w:t>0</w:t>
            </w:r>
          </w:p>
        </w:tc>
        <w:tc>
          <w:tcPr>
            <w:tcW w:w="1594" w:type="dxa"/>
          </w:tcPr>
          <w:p w:rsidR="00735577" w:rsidRDefault="002D3B1C" w:rsidP="00480DFE">
            <w:pPr>
              <w:jc w:val="center"/>
              <w:cnfStyle w:val="000000000000" w:firstRow="0" w:lastRow="0" w:firstColumn="0" w:lastColumn="0" w:oddVBand="0" w:evenVBand="0" w:oddHBand="0" w:evenHBand="0" w:firstRowFirstColumn="0" w:firstRowLastColumn="0" w:lastRowFirstColumn="0" w:lastRowLastColumn="0"/>
            </w:pPr>
            <w:r>
              <w:t>17.75</w:t>
            </w:r>
          </w:p>
        </w:tc>
      </w:tr>
      <w:tr w:rsidR="00735577" w:rsidTr="00D078A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lastRenderedPageBreak/>
              <w:t>GreedyoverSelection</w:t>
            </w:r>
          </w:p>
        </w:tc>
        <w:tc>
          <w:tcPr>
            <w:tcW w:w="1594" w:type="dxa"/>
          </w:tcPr>
          <w:p w:rsidR="00735577" w:rsidRDefault="002D3B1C" w:rsidP="00480DFE">
            <w:pPr>
              <w:jc w:val="center"/>
              <w:cnfStyle w:val="000000100000" w:firstRow="0" w:lastRow="0" w:firstColumn="0" w:lastColumn="0" w:oddVBand="0" w:evenVBand="0" w:oddHBand="1" w:evenHBand="0" w:firstRowFirstColumn="0" w:firstRowLastColumn="0" w:lastRowFirstColumn="0" w:lastRowLastColumn="0"/>
            </w:pPr>
            <w:r>
              <w:t>390.3</w:t>
            </w:r>
          </w:p>
        </w:tc>
        <w:tc>
          <w:tcPr>
            <w:tcW w:w="1594" w:type="dxa"/>
          </w:tcPr>
          <w:p w:rsidR="00735577" w:rsidRDefault="002D3B1C" w:rsidP="00480DFE">
            <w:pPr>
              <w:jc w:val="center"/>
              <w:cnfStyle w:val="000000100000" w:firstRow="0" w:lastRow="0" w:firstColumn="0" w:lastColumn="0" w:oddVBand="0" w:evenVBand="0" w:oddHBand="1" w:evenHBand="0" w:firstRowFirstColumn="0" w:firstRowLastColumn="0" w:lastRowFirstColumn="0" w:lastRowLastColumn="0"/>
            </w:pPr>
            <w:r>
              <w:t>75.34</w:t>
            </w:r>
          </w:p>
        </w:tc>
      </w:tr>
      <w:tr w:rsidR="00735577" w:rsidTr="00D078A5">
        <w:trPr>
          <w:trHeight w:val="246"/>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BestSelection</w:t>
            </w:r>
          </w:p>
        </w:tc>
        <w:tc>
          <w:tcPr>
            <w:tcW w:w="1594" w:type="dxa"/>
          </w:tcPr>
          <w:p w:rsidR="00735577" w:rsidRDefault="00482D20" w:rsidP="00480DFE">
            <w:pPr>
              <w:jc w:val="center"/>
              <w:cnfStyle w:val="000000000000" w:firstRow="0" w:lastRow="0" w:firstColumn="0" w:lastColumn="0" w:oddVBand="0" w:evenVBand="0" w:oddHBand="0" w:evenHBand="0" w:firstRowFirstColumn="0" w:firstRowLastColumn="0" w:lastRowFirstColumn="0" w:lastRowLastColumn="0"/>
            </w:pPr>
            <w:r>
              <w:t>87.7</w:t>
            </w:r>
          </w:p>
        </w:tc>
        <w:tc>
          <w:tcPr>
            <w:tcW w:w="1594" w:type="dxa"/>
          </w:tcPr>
          <w:p w:rsidR="00735577" w:rsidRDefault="00482D20" w:rsidP="00480DFE">
            <w:pPr>
              <w:jc w:val="center"/>
              <w:cnfStyle w:val="000000000000" w:firstRow="0" w:lastRow="0" w:firstColumn="0" w:lastColumn="0" w:oddVBand="0" w:evenVBand="0" w:oddHBand="0" w:evenHBand="0" w:firstRowFirstColumn="0" w:firstRowLastColumn="0" w:lastRowFirstColumn="0" w:lastRowLastColumn="0"/>
            </w:pPr>
            <w:r>
              <w:t>71.84</w:t>
            </w:r>
          </w:p>
        </w:tc>
      </w:tr>
      <w:tr w:rsidR="00735577" w:rsidTr="00D078A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786" w:type="dxa"/>
          </w:tcPr>
          <w:p w:rsidR="00735577" w:rsidRDefault="00735577" w:rsidP="00480DFE">
            <w:r>
              <w:t>TournamentSelection</w:t>
            </w:r>
          </w:p>
        </w:tc>
        <w:tc>
          <w:tcPr>
            <w:tcW w:w="1594" w:type="dxa"/>
          </w:tcPr>
          <w:p w:rsidR="00735577" w:rsidRDefault="00D078A5" w:rsidP="00480DFE">
            <w:pPr>
              <w:jc w:val="center"/>
              <w:cnfStyle w:val="000000100000" w:firstRow="0" w:lastRow="0" w:firstColumn="0" w:lastColumn="0" w:oddVBand="0" w:evenVBand="0" w:oddHBand="1" w:evenHBand="0" w:firstRowFirstColumn="0" w:firstRowLastColumn="0" w:lastRowFirstColumn="0" w:lastRowLastColumn="0"/>
            </w:pPr>
            <w:r>
              <w:t>281</w:t>
            </w:r>
          </w:p>
        </w:tc>
        <w:tc>
          <w:tcPr>
            <w:tcW w:w="1594" w:type="dxa"/>
          </w:tcPr>
          <w:p w:rsidR="00735577" w:rsidRDefault="00D078A5" w:rsidP="00480DFE">
            <w:pPr>
              <w:jc w:val="center"/>
              <w:cnfStyle w:val="000000100000" w:firstRow="0" w:lastRow="0" w:firstColumn="0" w:lastColumn="0" w:oddVBand="0" w:evenVBand="0" w:oddHBand="1" w:evenHBand="0" w:firstRowFirstColumn="0" w:firstRowLastColumn="0" w:lastRowFirstColumn="0" w:lastRowLastColumn="0"/>
            </w:pPr>
            <w:r>
              <w:t>72.38</w:t>
            </w:r>
          </w:p>
        </w:tc>
      </w:tr>
    </w:tbl>
    <w:p w:rsidR="002954EB" w:rsidRDefault="002954EB" w:rsidP="00F051C7">
      <w:pPr>
        <w:jc w:val="center"/>
      </w:pPr>
    </w:p>
    <w:p w:rsidR="00CC5E94" w:rsidRDefault="00CC5E94" w:rsidP="00F051C7">
      <w:pPr>
        <w:jc w:val="center"/>
      </w:pPr>
      <w:r>
        <w:t>Figure2:</w:t>
      </w:r>
      <w:r w:rsidR="00735577">
        <w:t xml:space="preserve"> Average fitness and generation from 20 runs</w:t>
      </w:r>
    </w:p>
    <w:p w:rsidR="00313851" w:rsidRPr="00257343" w:rsidRDefault="00BE7D6E" w:rsidP="00313851">
      <w:pPr>
        <w:rPr>
          <w:sz w:val="18"/>
          <w:szCs w:val="18"/>
        </w:rPr>
      </w:pPr>
      <w:r w:rsidRPr="00257343">
        <w:rPr>
          <w:sz w:val="18"/>
          <w:szCs w:val="18"/>
        </w:rPr>
        <w:t>In this section,</w:t>
      </w:r>
      <w:r w:rsidR="0030175A" w:rsidRPr="00257343">
        <w:rPr>
          <w:sz w:val="18"/>
          <w:szCs w:val="18"/>
        </w:rPr>
        <w:t xml:space="preserve"> default generation was set to 500 and population at 3500</w:t>
      </w:r>
      <w:r w:rsidR="00B97E0A" w:rsidRPr="00257343">
        <w:rPr>
          <w:sz w:val="18"/>
          <w:szCs w:val="18"/>
        </w:rPr>
        <w:t>.</w:t>
      </w:r>
      <w:r w:rsidR="0030175A" w:rsidRPr="00257343">
        <w:rPr>
          <w:sz w:val="18"/>
          <w:szCs w:val="18"/>
        </w:rPr>
        <w:t xml:space="preserve"> </w:t>
      </w:r>
      <w:r w:rsidRPr="00257343">
        <w:rPr>
          <w:sz w:val="18"/>
          <w:szCs w:val="18"/>
        </w:rPr>
        <w:t xml:space="preserve">Most of </w:t>
      </w:r>
      <w:r w:rsidR="008A4F79" w:rsidRPr="00257343">
        <w:rPr>
          <w:sz w:val="18"/>
          <w:szCs w:val="18"/>
        </w:rPr>
        <w:t>default value</w:t>
      </w:r>
      <w:r w:rsidRPr="00257343">
        <w:rPr>
          <w:sz w:val="18"/>
          <w:szCs w:val="18"/>
        </w:rPr>
        <w:t xml:space="preserve">s are unchanged except on GreedyoverSelection and BoltzmanSelection. First I try to imitate Over-selection in </w:t>
      </w:r>
      <w:r w:rsidRPr="00257343">
        <w:rPr>
          <w:sz w:val="18"/>
          <w:szCs w:val="18"/>
        </w:rPr>
        <w:t>Goodman</w:t>
      </w:r>
      <w:r w:rsidRPr="00257343">
        <w:rPr>
          <w:sz w:val="18"/>
          <w:szCs w:val="18"/>
          <w:lang w:bidi="th-TH"/>
        </w:rPr>
        <w:t xml:space="preserve"> et al (1996) paper</w:t>
      </w:r>
      <w:r w:rsidRPr="00257343">
        <w:rPr>
          <w:sz w:val="18"/>
          <w:szCs w:val="18"/>
          <w:lang w:bidi="th-TH"/>
        </w:rPr>
        <w:t xml:space="preserve"> by setting select.greedy.top = 0.1</w:t>
      </w:r>
      <w:r w:rsidR="009A6149" w:rsidRPr="00257343">
        <w:rPr>
          <w:sz w:val="18"/>
          <w:szCs w:val="18"/>
          <w:lang w:bidi="th-TH"/>
        </w:rPr>
        <w:t xml:space="preserve">0 (best fit 10% of population) and select.greedy.gets = 0.80 (probability to select from best fit). An average </w:t>
      </w:r>
      <w:r w:rsidR="00CF0503" w:rsidRPr="00257343">
        <w:rPr>
          <w:sz w:val="18"/>
          <w:szCs w:val="18"/>
          <w:lang w:bidi="th-TH"/>
        </w:rPr>
        <w:t xml:space="preserve">of </w:t>
      </w:r>
      <w:r w:rsidR="00CF0503" w:rsidRPr="00257343">
        <w:rPr>
          <w:sz w:val="18"/>
          <w:szCs w:val="18"/>
        </w:rPr>
        <w:t>GreedyoverSelection</w:t>
      </w:r>
      <w:r w:rsidR="00CF0503" w:rsidRPr="00257343">
        <w:rPr>
          <w:sz w:val="18"/>
          <w:szCs w:val="18"/>
        </w:rPr>
        <w:t xml:space="preserve"> showed better result but it is not much different than Tournament and Best selection</w:t>
      </w:r>
      <w:r w:rsidR="00021B8E" w:rsidRPr="00257343">
        <w:rPr>
          <w:sz w:val="18"/>
          <w:szCs w:val="18"/>
        </w:rPr>
        <w:t xml:space="preserve">. But if you consider an average generation that best fit solutions were found. BestSelection and TournamentSelection are better in term of </w:t>
      </w:r>
      <w:r w:rsidR="00021B8E" w:rsidRPr="00257343">
        <w:rPr>
          <w:rFonts w:cs="Consolas"/>
          <w:sz w:val="18"/>
          <w:szCs w:val="18"/>
          <w:lang w:val="en-GB" w:bidi="th-TH"/>
        </w:rPr>
        <w:t xml:space="preserve">computation </w:t>
      </w:r>
      <w:r w:rsidR="00021B8E" w:rsidRPr="00257343">
        <w:rPr>
          <w:rFonts w:cs="Consolas"/>
          <w:sz w:val="18"/>
          <w:szCs w:val="18"/>
          <w:lang w:val="en-GB" w:bidi="th-TH"/>
        </w:rPr>
        <w:t>time to find best fit solution.</w:t>
      </w:r>
      <w:r w:rsidR="00E57C4F" w:rsidRPr="00257343">
        <w:rPr>
          <w:rFonts w:cs="Consolas"/>
          <w:sz w:val="18"/>
          <w:szCs w:val="18"/>
          <w:lang w:val="en-GB" w:bidi="th-TH"/>
        </w:rPr>
        <w:t xml:space="preserve"> </w:t>
      </w:r>
      <w:r w:rsidR="00E57C4F" w:rsidRPr="00257343">
        <w:rPr>
          <w:sz w:val="18"/>
          <w:szCs w:val="18"/>
        </w:rPr>
        <w:t>SigmaScalingSelection</w:t>
      </w:r>
      <w:r w:rsidR="00E57C4F" w:rsidRPr="00257343">
        <w:rPr>
          <w:sz w:val="18"/>
          <w:szCs w:val="18"/>
        </w:rPr>
        <w:t xml:space="preserve"> have the most interesting performance. An average fitness is above 70</w:t>
      </w:r>
      <w:r w:rsidR="0030175A" w:rsidRPr="00257343">
        <w:rPr>
          <w:sz w:val="18"/>
          <w:szCs w:val="18"/>
        </w:rPr>
        <w:t xml:space="preserve"> but when you consider and average generation</w:t>
      </w:r>
      <w:r w:rsidR="00092AC4" w:rsidRPr="00257343">
        <w:rPr>
          <w:sz w:val="18"/>
          <w:szCs w:val="18"/>
        </w:rPr>
        <w:t xml:space="preserve">, it is 499 which mean it still evolving. If you provided more generation to this selection results fitness should be much better but computation cost is also very high. For </w:t>
      </w:r>
      <w:r w:rsidR="00092AC4" w:rsidRPr="00257343">
        <w:rPr>
          <w:sz w:val="18"/>
          <w:szCs w:val="18"/>
        </w:rPr>
        <w:t>BoltzmanSelection</w:t>
      </w:r>
      <w:r w:rsidR="00092AC4" w:rsidRPr="00257343">
        <w:rPr>
          <w:sz w:val="18"/>
          <w:szCs w:val="18"/>
        </w:rPr>
        <w:t xml:space="preserve">, ECJ manual stated that in order to effectively run this parameter a temperature should reduce to 0.1 before the all generation are ended so I set select.boltzman.cooling-rate = 0.97 but overall result is very poor. For all 0 value in Figure2 mean that </w:t>
      </w:r>
      <w:r w:rsidR="005C2ACE" w:rsidRPr="00257343">
        <w:rPr>
          <w:sz w:val="18"/>
          <w:szCs w:val="18"/>
        </w:rPr>
        <w:t xml:space="preserve">fitness in each generation have no direction, it just randomly evolve slightly better or worse fitness than an initial population.  </w:t>
      </w:r>
    </w:p>
    <w:p w:rsidR="00313851" w:rsidRPr="00AC4BC8" w:rsidRDefault="00313851" w:rsidP="00AC4BC8">
      <w:pPr>
        <w:pStyle w:val="Heading2"/>
        <w:rPr>
          <w:sz w:val="22"/>
          <w:szCs w:val="22"/>
        </w:rPr>
      </w:pPr>
      <w:r w:rsidRPr="00AC4BC8">
        <w:rPr>
          <w:sz w:val="22"/>
          <w:szCs w:val="22"/>
        </w:rPr>
        <w:t>Crossover operators</w:t>
      </w:r>
      <w:r w:rsidR="00AC4BC8" w:rsidRPr="00AC4BC8">
        <w:rPr>
          <w:sz w:val="22"/>
          <w:szCs w:val="22"/>
        </w:rPr>
        <w:t>.</w:t>
      </w:r>
    </w:p>
    <w:p w:rsidR="00437932" w:rsidRPr="00257343" w:rsidRDefault="00437932">
      <w:pPr>
        <w:rPr>
          <w:sz w:val="18"/>
          <w:szCs w:val="18"/>
        </w:rPr>
      </w:pPr>
      <w:r w:rsidRPr="00257343">
        <w:rPr>
          <w:sz w:val="18"/>
          <w:szCs w:val="18"/>
        </w:rPr>
        <w:t>Operators always play a crucial role in EC – GP, without them you cannot evolve your population. So it quite Obvious almost every one choose to investigate these parameters.</w:t>
      </w:r>
    </w:p>
    <w:p w:rsidR="00437932" w:rsidRPr="00257343" w:rsidRDefault="006452FF">
      <w:pPr>
        <w:rPr>
          <w:sz w:val="18"/>
          <w:szCs w:val="18"/>
        </w:rPr>
      </w:pPr>
      <w:r w:rsidRPr="00257343">
        <w:rPr>
          <w:sz w:val="18"/>
          <w:szCs w:val="18"/>
        </w:rPr>
        <w:t xml:space="preserve">There are </w:t>
      </w:r>
      <w:r w:rsidR="00437932" w:rsidRPr="00257343">
        <w:rPr>
          <w:sz w:val="18"/>
          <w:szCs w:val="18"/>
        </w:rPr>
        <w:t>3</w:t>
      </w:r>
      <w:r w:rsidRPr="00257343">
        <w:rPr>
          <w:sz w:val="18"/>
          <w:szCs w:val="18"/>
        </w:rPr>
        <w:t xml:space="preserve"> Crossover operators and 8 Mutation operators in GP and Korza package that came along with ECJ. I did try all Mutation operator on high difficulty level of several Benchmark application but did not see much difference in performance with other default parameters. But Crossover operators clearly show </w:t>
      </w:r>
      <w:r w:rsidR="001F6455" w:rsidRPr="00257343">
        <w:rPr>
          <w:sz w:val="18"/>
          <w:szCs w:val="18"/>
        </w:rPr>
        <w:t>effects of different operators. Also again, result of 8 mutation operators is a bit too much for 5 page.</w:t>
      </w:r>
      <w:r w:rsidR="009707B4" w:rsidRPr="00257343">
        <w:rPr>
          <w:sz w:val="18"/>
          <w:szCs w:val="18"/>
        </w:rPr>
        <w:t xml:space="preserve"> The list of Crossover operator are as follow</w:t>
      </w:r>
    </w:p>
    <w:p w:rsidR="001F6455" w:rsidRPr="00257343" w:rsidRDefault="009318D6" w:rsidP="009707B4">
      <w:pPr>
        <w:pStyle w:val="ListParagraph"/>
        <w:numPr>
          <w:ilvl w:val="0"/>
          <w:numId w:val="2"/>
        </w:numPr>
        <w:rPr>
          <w:sz w:val="18"/>
          <w:szCs w:val="18"/>
        </w:rPr>
      </w:pPr>
      <w:r w:rsidRPr="00257343">
        <w:rPr>
          <w:noProof/>
          <w:sz w:val="18"/>
          <w:szCs w:val="18"/>
          <w:lang w:val="en-GB" w:eastAsia="en-GB" w:bidi="th-TH"/>
        </w:rPr>
        <mc:AlternateContent>
          <mc:Choice Requires="wps">
            <w:drawing>
              <wp:anchor distT="45720" distB="45720" distL="114300" distR="114300" simplePos="0" relativeHeight="251679744" behindDoc="0" locked="0" layoutInCell="1" allowOverlap="1" wp14:anchorId="0FBEA8D1" wp14:editId="205F04F0">
                <wp:simplePos x="0" y="0"/>
                <wp:positionH relativeFrom="column">
                  <wp:posOffset>246380</wp:posOffset>
                </wp:positionH>
                <wp:positionV relativeFrom="paragraph">
                  <wp:posOffset>401955</wp:posOffset>
                </wp:positionV>
                <wp:extent cx="5501005" cy="1168400"/>
                <wp:effectExtent l="0" t="0" r="23495"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1168400"/>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pop.subpop.0.species.pipe.source.0 = ec.gp.breed.InternalCrossoverPipeline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gp.breed.internal-xover.source.0 = ec.select.TournamentSelection</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gp.breed.internal-xover.source.1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gp.breed.internal-xover.ns.0 = ec.gp.koza.KozaNodeSelector</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gp.breed.internal-xover.ns.1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gp.breed.internal-xover.maxdepth = 17</w:t>
                            </w:r>
                          </w:p>
                          <w:p w:rsidR="009D5B23" w:rsidRDefault="009D5B23" w:rsidP="009F2534">
                            <w:r>
                              <w:rPr>
                                <w:rFonts w:ascii="Consolas" w:hAnsi="Consolas" w:cs="Consolas"/>
                                <w:lang w:val="en-GB" w:bidi="th-TH"/>
                              </w:rPr>
                              <w:t>gp.breed.internal-xover.tries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EA8D1" id="_x0000_s1035" type="#_x0000_t202" style="position:absolute;left:0;text-align:left;margin-left:19.4pt;margin-top:31.65pt;width:433.15pt;height:9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" fillcolor="#daf4ca [661]">
                <v:textbox>
                  <w:txbxContent>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pop.subpop.0.species.pipe.source.0 = ec.gp.breed.InternalCrossoverPipeline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gp.breed.internal-xover.source.0 = ec.select.TournamentSelection</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gp.breed.internal-xover.source.1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gp.breed.internal-xover.ns.0 = ec.gp.koza.KozaNodeSelector</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gp.breed.internal-xover.ns.1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gp.breed.internal-xover.maxdepth = 17</w:t>
                      </w:r>
                    </w:p>
                    <w:p w:rsidR="009D5B23" w:rsidRDefault="009D5B23" w:rsidP="009F2534">
                      <w:r>
                        <w:rPr>
                          <w:rFonts w:ascii="Consolas" w:hAnsi="Consolas" w:cs="Consolas"/>
                          <w:lang w:val="en-GB" w:bidi="th-TH"/>
                        </w:rPr>
                        <w:t>gp.breed.internal-xover.tries = 1</w:t>
                      </w:r>
                    </w:p>
                  </w:txbxContent>
                </v:textbox>
                <w10:wrap type="square"/>
              </v:shape>
            </w:pict>
          </mc:Fallback>
        </mc:AlternateContent>
      </w:r>
      <w:r w:rsidR="009707B4" w:rsidRPr="00257343">
        <w:rPr>
          <w:rFonts w:cs="Consolas"/>
          <w:sz w:val="18"/>
          <w:szCs w:val="18"/>
          <w:lang w:val="en-GB" w:bidi="th-TH"/>
        </w:rPr>
        <w:t>InternalCrossoverPipeline</w:t>
      </w:r>
      <w:r w:rsidR="00295F18" w:rsidRPr="00257343">
        <w:rPr>
          <w:rFonts w:cs="Consolas"/>
          <w:sz w:val="18"/>
          <w:szCs w:val="18"/>
          <w:lang w:val="en-GB" w:bidi="th-TH"/>
        </w:rPr>
        <w:t xml:space="preserve">: </w:t>
      </w:r>
      <w:r w:rsidR="00EF72EE" w:rsidRPr="00257343">
        <w:rPr>
          <w:rFonts w:cs="Consolas"/>
          <w:sz w:val="18"/>
          <w:szCs w:val="18"/>
          <w:lang w:val="en-GB" w:bidi="th-TH"/>
        </w:rPr>
        <w:t>Select 2 node in the same individual</w:t>
      </w:r>
      <w:r w:rsidR="00D85E7D" w:rsidRPr="00257343">
        <w:rPr>
          <w:rFonts w:cs="Consolas"/>
          <w:sz w:val="18"/>
          <w:szCs w:val="18"/>
          <w:lang w:val="en-GB" w:bidi="th-TH"/>
        </w:rPr>
        <w:t>, node can be in different tree</w:t>
      </w:r>
      <w:r w:rsidR="00EF72EE" w:rsidRPr="00257343">
        <w:rPr>
          <w:rFonts w:cs="Consolas"/>
          <w:sz w:val="18"/>
          <w:szCs w:val="18"/>
          <w:lang w:val="en-GB" w:bidi="th-TH"/>
        </w:rPr>
        <w:t xml:space="preserve"> and then swap </w:t>
      </w:r>
      <w:r w:rsidR="00445FC5" w:rsidRPr="00257343">
        <w:rPr>
          <w:rFonts w:cs="Consolas"/>
          <w:sz w:val="18"/>
          <w:szCs w:val="18"/>
          <w:lang w:val="en-GB" w:bidi="th-TH"/>
        </w:rPr>
        <w:t>sub</w:t>
      </w:r>
      <w:r w:rsidR="00D85E7D" w:rsidRPr="00257343">
        <w:rPr>
          <w:rFonts w:cs="Consolas"/>
          <w:sz w:val="18"/>
          <w:szCs w:val="18"/>
          <w:lang w:val="en-GB" w:bidi="th-TH"/>
        </w:rPr>
        <w:t>tree</w:t>
      </w:r>
      <w:r w:rsidR="00445FC5" w:rsidRPr="00257343">
        <w:rPr>
          <w:rFonts w:cs="Consolas"/>
          <w:sz w:val="18"/>
          <w:szCs w:val="18"/>
          <w:lang w:val="en-GB" w:bidi="th-TH"/>
        </w:rPr>
        <w:t>s</w:t>
      </w:r>
      <w:r w:rsidR="00D85E7D" w:rsidRPr="00257343">
        <w:rPr>
          <w:rFonts w:cs="Consolas"/>
          <w:sz w:val="18"/>
          <w:szCs w:val="18"/>
          <w:lang w:val="en-GB" w:bidi="th-TH"/>
        </w:rPr>
        <w:t>.</w:t>
      </w:r>
      <w:r w:rsidRPr="00257343">
        <w:rPr>
          <w:sz w:val="18"/>
          <w:szCs w:val="18"/>
        </w:rPr>
        <w:t xml:space="preserve"> Some parameters had been overwritten as follow.</w:t>
      </w:r>
    </w:p>
    <w:p w:rsidR="000F4D6B" w:rsidRPr="009707B4" w:rsidRDefault="000F4D6B" w:rsidP="000F4D6B">
      <w:pPr>
        <w:pStyle w:val="ListParagraph"/>
      </w:pPr>
    </w:p>
    <w:p w:rsidR="009F2534" w:rsidRPr="00257343" w:rsidRDefault="009F2534" w:rsidP="009F2534">
      <w:pPr>
        <w:pStyle w:val="ListParagraph"/>
        <w:numPr>
          <w:ilvl w:val="0"/>
          <w:numId w:val="2"/>
        </w:numPr>
        <w:rPr>
          <w:sz w:val="18"/>
          <w:szCs w:val="18"/>
        </w:rPr>
      </w:pPr>
      <w:r w:rsidRPr="00257343">
        <w:rPr>
          <w:noProof/>
          <w:sz w:val="18"/>
          <w:szCs w:val="18"/>
          <w:lang w:val="en-GB" w:eastAsia="en-GB" w:bidi="th-TH"/>
        </w:rPr>
        <mc:AlternateContent>
          <mc:Choice Requires="wps">
            <w:drawing>
              <wp:anchor distT="45720" distB="45720" distL="114300" distR="114300" simplePos="0" relativeHeight="251681792" behindDoc="0" locked="0" layoutInCell="1" allowOverlap="1" wp14:anchorId="6E89A343" wp14:editId="31492A2A">
                <wp:simplePos x="0" y="0"/>
                <wp:positionH relativeFrom="column">
                  <wp:posOffset>246380</wp:posOffset>
                </wp:positionH>
                <wp:positionV relativeFrom="paragraph">
                  <wp:posOffset>436880</wp:posOffset>
                </wp:positionV>
                <wp:extent cx="5501640" cy="1280160"/>
                <wp:effectExtent l="0" t="0" r="2286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280160"/>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pop.subpop.0.species.pipe.source.0 = ec.gp.breed.SizeFairCrossoverPipeline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gp.breed.size-fair.source.0 = ec.select.TournamentSelection</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gp.breed.size-fair.source.1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gp.breed.size-fair.ns.0 = ec.gp.koza.KozaNodeSelector</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gp.breed.size-fair.ns.1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gp.breed.size-fair.maxdepth = 17</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gp.breed.size-fair.tries = 1</w:t>
                            </w:r>
                          </w:p>
                          <w:p w:rsidR="009D5B23" w:rsidRDefault="009D5B23" w:rsidP="009F2534">
                            <w:r>
                              <w:rPr>
                                <w:rFonts w:ascii="Consolas" w:hAnsi="Consolas" w:cs="Consolas"/>
                                <w:lang w:val="en-GB" w:bidi="th-TH"/>
                              </w:rPr>
                              <w:t>gp.breed.size-fair.homologous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9A343" id="_x0000_s1036" type="#_x0000_t202" style="position:absolute;left:0;text-align:left;margin-left:19.4pt;margin-top:34.4pt;width:433.2pt;height:100.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" fillcolor="#daf4ca [661]">
                <v:textbox>
                  <w:txbxContent>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pop.subpop.0.species.pipe.source.0 = ec.gp.breed.SizeFairCrossoverPipeline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gp.breed.size-fair.source.0 = ec.select.TournamentSelection</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gp.breed.size-fair.source.1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gp.breed.size-fair.ns.0 = ec.gp.koza.KozaNodeSelector</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gp.breed.size-fair.ns.1 = same</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gp.breed.size-fair.maxdepth = 17</w:t>
                      </w:r>
                    </w:p>
                    <w:p w:rsidR="009D5B23" w:rsidRDefault="009D5B23" w:rsidP="009F2534">
                      <w:pPr>
                        <w:autoSpaceDE w:val="0"/>
                        <w:autoSpaceDN w:val="0"/>
                        <w:adjustRightInd w:val="0"/>
                        <w:spacing w:after="0" w:line="240" w:lineRule="auto"/>
                        <w:rPr>
                          <w:rFonts w:ascii="Consolas" w:hAnsi="Consolas" w:cs="Consolas"/>
                          <w:lang w:val="en-GB" w:bidi="th-TH"/>
                        </w:rPr>
                      </w:pPr>
                      <w:r>
                        <w:rPr>
                          <w:rFonts w:ascii="Consolas" w:hAnsi="Consolas" w:cs="Consolas"/>
                          <w:lang w:val="en-GB" w:bidi="th-TH"/>
                        </w:rPr>
                        <w:t>gp.breed.size-fair.tries = 1</w:t>
                      </w:r>
                    </w:p>
                    <w:p w:rsidR="009D5B23" w:rsidRDefault="009D5B23" w:rsidP="009F2534">
                      <w:r>
                        <w:rPr>
                          <w:rFonts w:ascii="Consolas" w:hAnsi="Consolas" w:cs="Consolas"/>
                          <w:lang w:val="en-GB" w:bidi="th-TH"/>
                        </w:rPr>
                        <w:t>gp.breed.size-fair.homologous = false</w:t>
                      </w:r>
                    </w:p>
                  </w:txbxContent>
                </v:textbox>
                <w10:wrap type="square"/>
              </v:shape>
            </w:pict>
          </mc:Fallback>
        </mc:AlternateContent>
      </w:r>
      <w:r w:rsidR="009707B4" w:rsidRPr="00257343">
        <w:rPr>
          <w:rFonts w:cs="Consolas"/>
          <w:sz w:val="18"/>
          <w:szCs w:val="18"/>
          <w:lang w:val="en-GB" w:bidi="th-TH"/>
        </w:rPr>
        <w:t>SizeFairCrossoverPipline</w:t>
      </w:r>
      <w:r w:rsidR="00295F18" w:rsidRPr="00257343">
        <w:rPr>
          <w:rFonts w:cs="Consolas"/>
          <w:sz w:val="18"/>
          <w:szCs w:val="18"/>
          <w:lang w:val="en-GB" w:bidi="th-TH"/>
        </w:rPr>
        <w:t xml:space="preserve">: </w:t>
      </w:r>
      <w:r w:rsidR="00EF2F05" w:rsidRPr="00257343">
        <w:rPr>
          <w:rFonts w:cs="Consolas"/>
          <w:sz w:val="18"/>
          <w:szCs w:val="18"/>
          <w:lang w:val="en-GB" w:bidi="th-TH"/>
        </w:rPr>
        <w:t>You can see a detail of how this operator work in The ECJ Owner’s Manual (2014).</w:t>
      </w:r>
      <w:r w:rsidR="009318D6" w:rsidRPr="00257343">
        <w:rPr>
          <w:sz w:val="18"/>
          <w:szCs w:val="18"/>
        </w:rPr>
        <w:t xml:space="preserve"> Some parameters had been overwritten as follow.</w:t>
      </w:r>
    </w:p>
    <w:p w:rsidR="009F2534" w:rsidRPr="009707B4" w:rsidRDefault="009F2534" w:rsidP="009F2534"/>
    <w:p w:rsidR="00780027" w:rsidRPr="00257343" w:rsidRDefault="009707B4" w:rsidP="00295F18">
      <w:pPr>
        <w:pStyle w:val="ListParagraph"/>
        <w:numPr>
          <w:ilvl w:val="0"/>
          <w:numId w:val="2"/>
        </w:numPr>
        <w:rPr>
          <w:sz w:val="18"/>
          <w:szCs w:val="18"/>
        </w:rPr>
      </w:pPr>
      <w:r w:rsidRPr="00257343">
        <w:rPr>
          <w:rFonts w:cs="Consolas"/>
          <w:sz w:val="18"/>
          <w:szCs w:val="18"/>
          <w:lang w:val="en-GB" w:bidi="th-TH"/>
        </w:rPr>
        <w:lastRenderedPageBreak/>
        <w:t>CrossoverPipline</w:t>
      </w:r>
      <w:r w:rsidR="00295F18" w:rsidRPr="00257343">
        <w:rPr>
          <w:rFonts w:cs="Consolas"/>
          <w:sz w:val="18"/>
          <w:szCs w:val="18"/>
          <w:lang w:val="en-GB" w:bidi="th-TH"/>
        </w:rPr>
        <w:t>: Default Crossover operator</w:t>
      </w:r>
      <w:r w:rsidR="00EF72EE" w:rsidRPr="00257343">
        <w:rPr>
          <w:rFonts w:cs="Consolas"/>
          <w:sz w:val="18"/>
          <w:szCs w:val="18"/>
          <w:lang w:val="en-GB" w:bidi="th-TH"/>
        </w:rPr>
        <w:t xml:space="preserve">, select 2 individuals then select node inside each individual and then swap </w:t>
      </w:r>
      <w:r w:rsidR="00D85E7D" w:rsidRPr="00257343">
        <w:rPr>
          <w:rFonts w:cs="Consolas"/>
          <w:sz w:val="18"/>
          <w:szCs w:val="18"/>
          <w:lang w:val="en-GB" w:bidi="th-TH"/>
        </w:rPr>
        <w:t>subtree</w:t>
      </w:r>
      <w:r w:rsidR="00445FC5" w:rsidRPr="00257343">
        <w:rPr>
          <w:rFonts w:cs="Consolas"/>
          <w:sz w:val="18"/>
          <w:szCs w:val="18"/>
          <w:lang w:val="en-GB" w:bidi="th-TH"/>
        </w:rPr>
        <w:t>s</w:t>
      </w:r>
      <w:r w:rsidR="00EF72EE" w:rsidRPr="00257343">
        <w:rPr>
          <w:rFonts w:cs="Consolas"/>
          <w:sz w:val="18"/>
          <w:szCs w:val="18"/>
          <w:lang w:val="en-GB" w:bidi="th-TH"/>
        </w:rPr>
        <w:t>.</w:t>
      </w:r>
    </w:p>
    <w:p w:rsidR="00AE3C06" w:rsidRPr="00AE3C06" w:rsidRDefault="00AE3C06" w:rsidP="00AE3C06">
      <w:pPr>
        <w:ind w:left="360"/>
        <w:rPr>
          <w:b/>
          <w:bCs/>
        </w:rPr>
      </w:pPr>
      <w:r>
        <w:rPr>
          <w:noProof/>
          <w:lang w:val="en-GB" w:eastAsia="en-GB" w:bidi="th-TH"/>
        </w:rPr>
        <mc:AlternateContent>
          <mc:Choice Requires="wps">
            <w:drawing>
              <wp:anchor distT="45720" distB="45720" distL="114300" distR="114300" simplePos="0" relativeHeight="251677696" behindDoc="0" locked="0" layoutInCell="1" allowOverlap="1" wp14:anchorId="383FF258" wp14:editId="0840E4FA">
                <wp:simplePos x="0" y="0"/>
                <wp:positionH relativeFrom="column">
                  <wp:posOffset>373629</wp:posOffset>
                </wp:positionH>
                <wp:positionV relativeFrom="paragraph">
                  <wp:posOffset>386053</wp:posOffset>
                </wp:positionV>
                <wp:extent cx="5239385" cy="230505"/>
                <wp:effectExtent l="0" t="0" r="18415"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230505"/>
                        </a:xfrm>
                        <a:prstGeom prst="rect">
                          <a:avLst/>
                        </a:prstGeom>
                        <a:solidFill>
                          <a:schemeClr val="accent2">
                            <a:lumMod val="20000"/>
                            <a:lumOff val="80000"/>
                          </a:schemeClr>
                        </a:solidFill>
                        <a:ln w="9525">
                          <a:solidFill>
                            <a:srgbClr val="000000"/>
                          </a:solidFill>
                          <a:miter lim="800000"/>
                          <a:headEnd/>
                          <a:tailEnd/>
                        </a:ln>
                      </wps:spPr>
                      <wps:txbx>
                        <w:txbxContent>
                          <w:p w:rsidR="009D5B23" w:rsidRDefault="009D5B23" w:rsidP="00AE3C06">
                            <w:r w:rsidRPr="008263AF">
                              <w:t>pop.subpop.0.species.pipe.source.1 = ec.gp.koza.MutationPipeline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FF258" id="_x0000_s1037" type="#_x0000_t202" style="position:absolute;left:0;text-align:left;margin-left:29.4pt;margin-top:30.4pt;width:412.55pt;height:18.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" fillcolor="#daf4ca [661]">
                <v:textbox>
                  <w:txbxContent>
                    <w:p w:rsidR="009D5B23" w:rsidRDefault="009D5B23" w:rsidP="00AE3C06">
                      <w:r w:rsidRPr="008263AF">
                        <w:t>pop.subpop.0.species.pipe.source.1 = ec.gp.koza.MutationPipeline</w:t>
                      </w:r>
                    </w:p>
                  </w:txbxContent>
                </v:textbox>
                <w10:wrap type="square"/>
              </v:shape>
            </w:pict>
          </mc:Fallback>
        </mc:AlternateContent>
      </w:r>
      <w:r w:rsidRPr="008263AF">
        <w:rPr>
          <w:rStyle w:val="Strong"/>
        </w:rPr>
        <w:t>NOTE: Default ECJ operator</w:t>
      </w:r>
      <w:r w:rsidR="001B41BA">
        <w:rPr>
          <w:rStyle w:val="Strong"/>
        </w:rPr>
        <w:t>s</w:t>
      </w:r>
      <w:r w:rsidRPr="008263AF">
        <w:rPr>
          <w:rStyle w:val="Strong"/>
        </w:rPr>
        <w:t xml:space="preserve"> are actually not the same pair as in ECJ document. So we have to change it from Reproduction to Mutation. Some parameters had been overwritten as follow.</w:t>
      </w:r>
    </w:p>
    <w:p w:rsidR="000F4D6B" w:rsidRDefault="000F4D6B" w:rsidP="000F4D6B"/>
    <w:p w:rsidR="00AE3C06" w:rsidRDefault="00AE3C06" w:rsidP="000F4D6B"/>
    <w:p w:rsidR="000F4D6B" w:rsidRPr="00257343" w:rsidRDefault="00551C54" w:rsidP="000F4D6B">
      <w:pPr>
        <w:rPr>
          <w:sz w:val="18"/>
          <w:szCs w:val="18"/>
        </w:rPr>
      </w:pPr>
      <w:r w:rsidRPr="00257343">
        <w:rPr>
          <w:sz w:val="18"/>
          <w:szCs w:val="18"/>
        </w:rPr>
        <w:t>Parity</w:t>
      </w:r>
      <w:r w:rsidR="000F4D6B" w:rsidRPr="00257343">
        <w:rPr>
          <w:sz w:val="18"/>
          <w:szCs w:val="18"/>
        </w:rPr>
        <w:t xml:space="preserve"> problem was selected to investigate these parameters.</w:t>
      </w:r>
      <w:r w:rsidR="004012E4" w:rsidRPr="00257343">
        <w:rPr>
          <w:sz w:val="18"/>
          <w:szCs w:val="18"/>
        </w:rPr>
        <w:t xml:space="preserve"> Main reason that I chose this problem because it have ready to run ADF parameter so Internal Crossover operator may have some benefit from multiple trees inside </w:t>
      </w:r>
      <w:r w:rsidR="00ED2222" w:rsidRPr="00257343">
        <w:rPr>
          <w:sz w:val="18"/>
          <w:szCs w:val="18"/>
        </w:rPr>
        <w:t>each</w:t>
      </w:r>
      <w:r w:rsidR="004012E4" w:rsidRPr="00257343">
        <w:rPr>
          <w:sz w:val="18"/>
          <w:szCs w:val="18"/>
        </w:rPr>
        <w:t xml:space="preserve"> individual</w:t>
      </w:r>
      <w:r w:rsidR="00ED2222" w:rsidRPr="00257343">
        <w:rPr>
          <w:sz w:val="18"/>
          <w:szCs w:val="18"/>
        </w:rPr>
        <w:t xml:space="preserve"> in population</w:t>
      </w:r>
      <w:r w:rsidR="004012E4" w:rsidRPr="00257343">
        <w:rPr>
          <w:sz w:val="18"/>
          <w:szCs w:val="18"/>
        </w:rPr>
        <w:t>.</w:t>
      </w:r>
      <w:r w:rsidR="00BE051B" w:rsidRPr="00257343">
        <w:rPr>
          <w:sz w:val="18"/>
          <w:szCs w:val="18"/>
        </w:rPr>
        <w:t xml:space="preserve"> No other parameters were changed.</w:t>
      </w:r>
    </w:p>
    <w:p w:rsidR="00A761F0" w:rsidRDefault="00A761F0" w:rsidP="00A761F0">
      <w:pPr>
        <w:pStyle w:val="Heading3"/>
        <w:rPr>
          <w:sz w:val="22"/>
          <w:szCs w:val="22"/>
        </w:rPr>
      </w:pPr>
      <w:r w:rsidRPr="00256A18">
        <w:rPr>
          <w:sz w:val="22"/>
          <w:szCs w:val="22"/>
        </w:rPr>
        <w:t>Result</w:t>
      </w:r>
      <w:r>
        <w:rPr>
          <w:sz w:val="22"/>
          <w:szCs w:val="22"/>
        </w:rPr>
        <w:t xml:space="preserve"> and </w:t>
      </w:r>
      <w:r w:rsidRPr="00727DCF">
        <w:rPr>
          <w:sz w:val="22"/>
          <w:szCs w:val="22"/>
        </w:rPr>
        <w:t>Discussion</w:t>
      </w:r>
    </w:p>
    <w:tbl>
      <w:tblPr>
        <w:tblStyle w:val="GridTable5Dark-Accent2"/>
        <w:tblW w:w="0" w:type="auto"/>
        <w:tblLook w:val="04A0" w:firstRow="1" w:lastRow="0" w:firstColumn="1" w:lastColumn="0" w:noHBand="0" w:noVBand="1"/>
      </w:tblPr>
      <w:tblGrid>
        <w:gridCol w:w="2704"/>
        <w:gridCol w:w="878"/>
        <w:gridCol w:w="995"/>
        <w:gridCol w:w="947"/>
        <w:gridCol w:w="152"/>
        <w:gridCol w:w="1690"/>
        <w:gridCol w:w="1984"/>
      </w:tblGrid>
      <w:tr w:rsidR="00670834" w:rsidTr="00670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670834" w:rsidRDefault="00670834" w:rsidP="00480DFE">
            <w:pPr>
              <w:jc w:val="center"/>
            </w:pPr>
            <w:r>
              <w:t>Operators</w:t>
            </w:r>
          </w:p>
        </w:tc>
        <w:tc>
          <w:tcPr>
            <w:tcW w:w="878" w:type="dxa"/>
          </w:tcPr>
          <w:p w:rsidR="00670834" w:rsidRDefault="00670834" w:rsidP="00480DFE">
            <w:pPr>
              <w:jc w:val="center"/>
              <w:cnfStyle w:val="100000000000" w:firstRow="1" w:lastRow="0" w:firstColumn="0" w:lastColumn="0" w:oddVBand="0" w:evenVBand="0" w:oddHBand="0" w:evenHBand="0" w:firstRowFirstColumn="0" w:firstRowLastColumn="0" w:lastRowFirstColumn="0" w:lastRowLastColumn="0"/>
            </w:pPr>
            <w:r>
              <w:t>Times</w:t>
            </w:r>
            <w:r w:rsidR="003E444D">
              <w:t xml:space="preserve"> (Avg.)</w:t>
            </w:r>
          </w:p>
        </w:tc>
        <w:tc>
          <w:tcPr>
            <w:tcW w:w="995" w:type="dxa"/>
          </w:tcPr>
          <w:p w:rsidR="00670834" w:rsidRDefault="00670834" w:rsidP="00480DFE">
            <w:pPr>
              <w:jc w:val="center"/>
              <w:cnfStyle w:val="100000000000" w:firstRow="1" w:lastRow="0" w:firstColumn="0" w:lastColumn="0" w:oddVBand="0" w:evenVBand="0" w:oddHBand="0" w:evenHBand="0" w:firstRowFirstColumn="0" w:firstRowLastColumn="0" w:lastRowFirstColumn="0" w:lastRowLastColumn="0"/>
            </w:pPr>
            <w:r>
              <w:t>Problem solving</w:t>
            </w:r>
          </w:p>
        </w:tc>
        <w:tc>
          <w:tcPr>
            <w:tcW w:w="1099" w:type="dxa"/>
            <w:gridSpan w:val="2"/>
          </w:tcPr>
          <w:p w:rsidR="00670834" w:rsidRDefault="00670834" w:rsidP="00480DFE">
            <w:pPr>
              <w:jc w:val="center"/>
              <w:cnfStyle w:val="100000000000" w:firstRow="1" w:lastRow="0" w:firstColumn="0" w:lastColumn="0" w:oddVBand="0" w:evenVBand="0" w:oddHBand="0" w:evenHBand="0" w:firstRowFirstColumn="0" w:firstRowLastColumn="0" w:lastRowFirstColumn="0" w:lastRowLastColumn="0"/>
            </w:pPr>
            <w:r>
              <w:t>Fitness (Avg.)</w:t>
            </w:r>
          </w:p>
        </w:tc>
        <w:tc>
          <w:tcPr>
            <w:tcW w:w="1690" w:type="dxa"/>
          </w:tcPr>
          <w:p w:rsidR="00670834" w:rsidRDefault="00670834" w:rsidP="00480DFE">
            <w:pPr>
              <w:jc w:val="center"/>
              <w:cnfStyle w:val="100000000000" w:firstRow="1" w:lastRow="0" w:firstColumn="0" w:lastColumn="0" w:oddVBand="0" w:evenVBand="0" w:oddHBand="0" w:evenHBand="0" w:firstRowFirstColumn="0" w:firstRowLastColumn="0" w:lastRowFirstColumn="0" w:lastRowLastColumn="0"/>
            </w:pPr>
            <w:r>
              <w:t>Fitness (worst)</w:t>
            </w:r>
          </w:p>
        </w:tc>
        <w:tc>
          <w:tcPr>
            <w:tcW w:w="1984" w:type="dxa"/>
          </w:tcPr>
          <w:p w:rsidR="00670834" w:rsidRDefault="00670834" w:rsidP="00480DFE">
            <w:pPr>
              <w:jc w:val="center"/>
              <w:cnfStyle w:val="100000000000" w:firstRow="1" w:lastRow="0" w:firstColumn="0" w:lastColumn="0" w:oddVBand="0" w:evenVBand="0" w:oddHBand="0" w:evenHBand="0" w:firstRowFirstColumn="0" w:firstRowLastColumn="0" w:lastRowFirstColumn="0" w:lastRowLastColumn="0"/>
            </w:pPr>
            <w:r>
              <w:t>Fitness (Best)</w:t>
            </w:r>
          </w:p>
        </w:tc>
      </w:tr>
      <w:tr w:rsidR="00670834" w:rsidTr="0067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670834" w:rsidRDefault="00670834" w:rsidP="00480DFE">
            <w:r w:rsidRPr="00F46EFA">
              <w:rPr>
                <w:rFonts w:cs="Consolas"/>
                <w:lang w:val="en-GB" w:bidi="th-TH"/>
              </w:rPr>
              <w:t>InternalCrossoverPipeline</w:t>
            </w:r>
          </w:p>
        </w:tc>
        <w:tc>
          <w:tcPr>
            <w:tcW w:w="878" w:type="dxa"/>
          </w:tcPr>
          <w:p w:rsidR="00670834" w:rsidRDefault="00D46592" w:rsidP="00480DFE">
            <w:pPr>
              <w:jc w:val="center"/>
              <w:cnfStyle w:val="000000100000" w:firstRow="0" w:lastRow="0" w:firstColumn="0" w:lastColumn="0" w:oddVBand="0" w:evenVBand="0" w:oddHBand="1" w:evenHBand="0" w:firstRowFirstColumn="0" w:firstRowLastColumn="0" w:lastRowFirstColumn="0" w:lastRowLastColumn="0"/>
            </w:pPr>
            <w:r>
              <w:t>394.1</w:t>
            </w:r>
          </w:p>
        </w:tc>
        <w:tc>
          <w:tcPr>
            <w:tcW w:w="995" w:type="dxa"/>
          </w:tcPr>
          <w:p w:rsidR="00670834" w:rsidRDefault="00D46592" w:rsidP="00480DFE">
            <w:pPr>
              <w:jc w:val="center"/>
              <w:cnfStyle w:val="000000100000" w:firstRow="0" w:lastRow="0" w:firstColumn="0" w:lastColumn="0" w:oddVBand="0" w:evenVBand="0" w:oddHBand="1" w:evenHBand="0" w:firstRowFirstColumn="0" w:firstRowLastColumn="0" w:lastRowFirstColumn="0" w:lastRowLastColumn="0"/>
            </w:pPr>
            <w:r>
              <w:t>0/20</w:t>
            </w:r>
          </w:p>
        </w:tc>
        <w:tc>
          <w:tcPr>
            <w:tcW w:w="947" w:type="dxa"/>
          </w:tcPr>
          <w:p w:rsidR="00670834" w:rsidRDefault="00D46592" w:rsidP="00480DFE">
            <w:pPr>
              <w:jc w:val="center"/>
              <w:cnfStyle w:val="000000100000" w:firstRow="0" w:lastRow="0" w:firstColumn="0" w:lastColumn="0" w:oddVBand="0" w:evenVBand="0" w:oddHBand="1" w:evenHBand="0" w:firstRowFirstColumn="0" w:firstRowLastColumn="0" w:lastRowFirstColumn="0" w:lastRowLastColumn="0"/>
            </w:pPr>
            <w:r>
              <w:t>0.17</w:t>
            </w:r>
          </w:p>
        </w:tc>
        <w:tc>
          <w:tcPr>
            <w:tcW w:w="1842" w:type="dxa"/>
            <w:gridSpan w:val="2"/>
          </w:tcPr>
          <w:p w:rsidR="00670834" w:rsidRDefault="00EA3C88" w:rsidP="00480DFE">
            <w:pPr>
              <w:jc w:val="center"/>
              <w:cnfStyle w:val="000000100000" w:firstRow="0" w:lastRow="0" w:firstColumn="0" w:lastColumn="0" w:oddVBand="0" w:evenVBand="0" w:oddHBand="1" w:evenHBand="0" w:firstRowFirstColumn="0" w:firstRowLastColumn="0" w:lastRowFirstColumn="0" w:lastRowLastColumn="0"/>
            </w:pPr>
            <w:r>
              <w:t>0.12</w:t>
            </w:r>
          </w:p>
        </w:tc>
        <w:tc>
          <w:tcPr>
            <w:tcW w:w="1984" w:type="dxa"/>
          </w:tcPr>
          <w:p w:rsidR="00670834" w:rsidRDefault="00EA3C88" w:rsidP="00480DFE">
            <w:pPr>
              <w:jc w:val="center"/>
              <w:cnfStyle w:val="000000100000" w:firstRow="0" w:lastRow="0" w:firstColumn="0" w:lastColumn="0" w:oddVBand="0" w:evenVBand="0" w:oddHBand="1" w:evenHBand="0" w:firstRowFirstColumn="0" w:firstRowLastColumn="0" w:lastRowFirstColumn="0" w:lastRowLastColumn="0"/>
            </w:pPr>
            <w:r>
              <w:t>0.33</w:t>
            </w:r>
          </w:p>
        </w:tc>
      </w:tr>
      <w:tr w:rsidR="00670834" w:rsidTr="00670834">
        <w:tc>
          <w:tcPr>
            <w:cnfStyle w:val="001000000000" w:firstRow="0" w:lastRow="0" w:firstColumn="1" w:lastColumn="0" w:oddVBand="0" w:evenVBand="0" w:oddHBand="0" w:evenHBand="0" w:firstRowFirstColumn="0" w:firstRowLastColumn="0" w:lastRowFirstColumn="0" w:lastRowLastColumn="0"/>
            <w:tcW w:w="2704" w:type="dxa"/>
          </w:tcPr>
          <w:p w:rsidR="00670834" w:rsidRDefault="00670834" w:rsidP="00480DFE">
            <w:r>
              <w:rPr>
                <w:rFonts w:cs="Consolas"/>
                <w:lang w:val="en-GB" w:bidi="th-TH"/>
              </w:rPr>
              <w:t>SizeFairCrossoverPipline</w:t>
            </w:r>
          </w:p>
        </w:tc>
        <w:tc>
          <w:tcPr>
            <w:tcW w:w="878" w:type="dxa"/>
          </w:tcPr>
          <w:p w:rsidR="00670834" w:rsidRDefault="00670834" w:rsidP="00480DFE">
            <w:pPr>
              <w:jc w:val="center"/>
              <w:cnfStyle w:val="000000000000" w:firstRow="0" w:lastRow="0" w:firstColumn="0" w:lastColumn="0" w:oddVBand="0" w:evenVBand="0" w:oddHBand="0" w:evenHBand="0" w:firstRowFirstColumn="0" w:firstRowLastColumn="0" w:lastRowFirstColumn="0" w:lastRowLastColumn="0"/>
            </w:pPr>
            <w:r>
              <w:t>-</w:t>
            </w:r>
          </w:p>
        </w:tc>
        <w:tc>
          <w:tcPr>
            <w:tcW w:w="995" w:type="dxa"/>
          </w:tcPr>
          <w:p w:rsidR="00670834" w:rsidRDefault="00670834" w:rsidP="00480DFE">
            <w:pPr>
              <w:jc w:val="center"/>
              <w:cnfStyle w:val="000000000000" w:firstRow="0" w:lastRow="0" w:firstColumn="0" w:lastColumn="0" w:oddVBand="0" w:evenVBand="0" w:oddHBand="0" w:evenHBand="0" w:firstRowFirstColumn="0" w:firstRowLastColumn="0" w:lastRowFirstColumn="0" w:lastRowLastColumn="0"/>
            </w:pPr>
            <w:r>
              <w:t>-</w:t>
            </w:r>
          </w:p>
        </w:tc>
        <w:tc>
          <w:tcPr>
            <w:tcW w:w="947" w:type="dxa"/>
          </w:tcPr>
          <w:p w:rsidR="00670834" w:rsidRDefault="00670834" w:rsidP="00480DFE">
            <w:pPr>
              <w:jc w:val="center"/>
              <w:cnfStyle w:val="000000000000" w:firstRow="0" w:lastRow="0" w:firstColumn="0" w:lastColumn="0" w:oddVBand="0" w:evenVBand="0" w:oddHBand="0" w:evenHBand="0" w:firstRowFirstColumn="0" w:firstRowLastColumn="0" w:lastRowFirstColumn="0" w:lastRowLastColumn="0"/>
            </w:pPr>
            <w:r>
              <w:t>-</w:t>
            </w:r>
          </w:p>
        </w:tc>
        <w:tc>
          <w:tcPr>
            <w:tcW w:w="1842" w:type="dxa"/>
            <w:gridSpan w:val="2"/>
          </w:tcPr>
          <w:p w:rsidR="00670834" w:rsidRDefault="00670834" w:rsidP="00480DFE">
            <w:pPr>
              <w:jc w:val="center"/>
              <w:cnfStyle w:val="000000000000" w:firstRow="0" w:lastRow="0" w:firstColumn="0" w:lastColumn="0" w:oddVBand="0" w:evenVBand="0" w:oddHBand="0" w:evenHBand="0" w:firstRowFirstColumn="0" w:firstRowLastColumn="0" w:lastRowFirstColumn="0" w:lastRowLastColumn="0"/>
            </w:pPr>
            <w:r>
              <w:t>-</w:t>
            </w:r>
          </w:p>
        </w:tc>
        <w:tc>
          <w:tcPr>
            <w:tcW w:w="1984" w:type="dxa"/>
          </w:tcPr>
          <w:p w:rsidR="00670834" w:rsidRDefault="00670834" w:rsidP="00480DFE">
            <w:pPr>
              <w:jc w:val="center"/>
              <w:cnfStyle w:val="000000000000" w:firstRow="0" w:lastRow="0" w:firstColumn="0" w:lastColumn="0" w:oddVBand="0" w:evenVBand="0" w:oddHBand="0" w:evenHBand="0" w:firstRowFirstColumn="0" w:firstRowLastColumn="0" w:lastRowFirstColumn="0" w:lastRowLastColumn="0"/>
            </w:pPr>
            <w:r>
              <w:t>-</w:t>
            </w:r>
          </w:p>
        </w:tc>
      </w:tr>
      <w:tr w:rsidR="00670834" w:rsidTr="0067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670834" w:rsidRDefault="00670834" w:rsidP="00480DFE">
            <w:r>
              <w:rPr>
                <w:rFonts w:cs="Consolas"/>
                <w:lang w:val="en-GB" w:bidi="th-TH"/>
              </w:rPr>
              <w:t>CrossoverPipline</w:t>
            </w:r>
          </w:p>
        </w:tc>
        <w:tc>
          <w:tcPr>
            <w:tcW w:w="878" w:type="dxa"/>
          </w:tcPr>
          <w:p w:rsidR="00670834" w:rsidRDefault="00D46592" w:rsidP="00480DFE">
            <w:pPr>
              <w:jc w:val="center"/>
              <w:cnfStyle w:val="000000100000" w:firstRow="0" w:lastRow="0" w:firstColumn="0" w:lastColumn="0" w:oddVBand="0" w:evenVBand="0" w:oddHBand="1" w:evenHBand="0" w:firstRowFirstColumn="0" w:firstRowLastColumn="0" w:lastRowFirstColumn="0" w:lastRowLastColumn="0"/>
            </w:pPr>
            <w:r>
              <w:t>727.2</w:t>
            </w:r>
          </w:p>
        </w:tc>
        <w:tc>
          <w:tcPr>
            <w:tcW w:w="995" w:type="dxa"/>
          </w:tcPr>
          <w:p w:rsidR="00670834" w:rsidRDefault="00D46592" w:rsidP="00480DFE">
            <w:pPr>
              <w:jc w:val="center"/>
              <w:cnfStyle w:val="000000100000" w:firstRow="0" w:lastRow="0" w:firstColumn="0" w:lastColumn="0" w:oddVBand="0" w:evenVBand="0" w:oddHBand="1" w:evenHBand="0" w:firstRowFirstColumn="0" w:firstRowLastColumn="0" w:lastRowFirstColumn="0" w:lastRowLastColumn="0"/>
            </w:pPr>
            <w:r>
              <w:t>2/20</w:t>
            </w:r>
          </w:p>
        </w:tc>
        <w:tc>
          <w:tcPr>
            <w:tcW w:w="947" w:type="dxa"/>
          </w:tcPr>
          <w:p w:rsidR="00670834" w:rsidRDefault="00D46592" w:rsidP="00480DFE">
            <w:pPr>
              <w:jc w:val="center"/>
              <w:cnfStyle w:val="000000100000" w:firstRow="0" w:lastRow="0" w:firstColumn="0" w:lastColumn="0" w:oddVBand="0" w:evenVBand="0" w:oddHBand="1" w:evenHBand="0" w:firstRowFirstColumn="0" w:firstRowLastColumn="0" w:lastRowFirstColumn="0" w:lastRowLastColumn="0"/>
            </w:pPr>
            <w:r>
              <w:t>0.22</w:t>
            </w:r>
          </w:p>
        </w:tc>
        <w:tc>
          <w:tcPr>
            <w:tcW w:w="1842" w:type="dxa"/>
            <w:gridSpan w:val="2"/>
          </w:tcPr>
          <w:p w:rsidR="00670834" w:rsidRDefault="00EA3C88" w:rsidP="00480DFE">
            <w:pPr>
              <w:jc w:val="center"/>
              <w:cnfStyle w:val="000000100000" w:firstRow="0" w:lastRow="0" w:firstColumn="0" w:lastColumn="0" w:oddVBand="0" w:evenVBand="0" w:oddHBand="1" w:evenHBand="0" w:firstRowFirstColumn="0" w:firstRowLastColumn="0" w:lastRowFirstColumn="0" w:lastRowLastColumn="0"/>
            </w:pPr>
            <w:r>
              <w:t>0.12</w:t>
            </w:r>
          </w:p>
        </w:tc>
        <w:tc>
          <w:tcPr>
            <w:tcW w:w="1984" w:type="dxa"/>
          </w:tcPr>
          <w:p w:rsidR="00670834" w:rsidRDefault="00EA3C88" w:rsidP="00480DFE">
            <w:pPr>
              <w:jc w:val="center"/>
              <w:cnfStyle w:val="000000100000" w:firstRow="0" w:lastRow="0" w:firstColumn="0" w:lastColumn="0" w:oddVBand="0" w:evenVBand="0" w:oddHBand="1" w:evenHBand="0" w:firstRowFirstColumn="0" w:firstRowLastColumn="0" w:lastRowFirstColumn="0" w:lastRowLastColumn="0"/>
            </w:pPr>
            <w:r>
              <w:t>1</w:t>
            </w:r>
          </w:p>
        </w:tc>
      </w:tr>
    </w:tbl>
    <w:p w:rsidR="00A2734B" w:rsidRDefault="00A2734B" w:rsidP="00A2734B">
      <w:pPr>
        <w:jc w:val="center"/>
      </w:pPr>
    </w:p>
    <w:p w:rsidR="00A2734B" w:rsidRDefault="00A2734B" w:rsidP="00A2734B">
      <w:pPr>
        <w:jc w:val="center"/>
      </w:pPr>
      <w:r>
        <w:t>Figure3: Average</w:t>
      </w:r>
      <w:r w:rsidR="00134EE2">
        <w:t xml:space="preserve"> performances </w:t>
      </w:r>
      <w:r>
        <w:t>from 20 runs</w:t>
      </w:r>
    </w:p>
    <w:p w:rsidR="00AE3C06" w:rsidRDefault="00D83FD9" w:rsidP="00C90223">
      <w:pPr>
        <w:rPr>
          <w:rFonts w:cs="Consolas"/>
          <w:sz w:val="18"/>
          <w:szCs w:val="18"/>
          <w:lang w:val="en-GB" w:bidi="th-TH"/>
        </w:rPr>
      </w:pPr>
      <w:r w:rsidRPr="00257343">
        <w:rPr>
          <w:sz w:val="18"/>
          <w:szCs w:val="18"/>
        </w:rPr>
        <w:t xml:space="preserve">First A problem with </w:t>
      </w:r>
      <w:r w:rsidRPr="00257343">
        <w:rPr>
          <w:rFonts w:cs="Consolas"/>
          <w:sz w:val="18"/>
          <w:szCs w:val="18"/>
          <w:lang w:val="en-GB" w:bidi="th-TH"/>
        </w:rPr>
        <w:t>SizeFairCrossoverPipline</w:t>
      </w:r>
      <w:r w:rsidRPr="00257343">
        <w:rPr>
          <w:rFonts w:cs="Consolas"/>
          <w:sz w:val="18"/>
          <w:szCs w:val="18"/>
          <w:lang w:val="en-GB" w:bidi="th-TH"/>
        </w:rPr>
        <w:t xml:space="preserve">. </w:t>
      </w:r>
      <w:r w:rsidRPr="00257343">
        <w:rPr>
          <w:rFonts w:cs="Consolas"/>
          <w:sz w:val="18"/>
          <w:szCs w:val="18"/>
          <w:lang w:val="en-GB" w:bidi="th-TH"/>
        </w:rPr>
        <w:t>SizeFairCrossoverPipline</w:t>
      </w:r>
      <w:r w:rsidRPr="00257343">
        <w:rPr>
          <w:rFonts w:cs="Consolas"/>
          <w:sz w:val="18"/>
          <w:szCs w:val="18"/>
          <w:lang w:val="en-GB" w:bidi="th-TH"/>
        </w:rPr>
        <w:t xml:space="preserve"> will only run a few generation and then throw out a Null pointer exception on every run. I am quite sure that this is a bug of this </w:t>
      </w:r>
      <w:r w:rsidR="005E0660" w:rsidRPr="00257343">
        <w:rPr>
          <w:rFonts w:cs="Consolas"/>
          <w:sz w:val="18"/>
          <w:szCs w:val="18"/>
          <w:lang w:val="en-GB" w:bidi="th-TH"/>
        </w:rPr>
        <w:t>pipeline</w:t>
      </w:r>
      <w:r w:rsidRPr="00257343">
        <w:rPr>
          <w:rFonts w:cs="Consolas"/>
          <w:sz w:val="18"/>
          <w:szCs w:val="18"/>
          <w:lang w:val="en-GB" w:bidi="th-TH"/>
        </w:rPr>
        <w:t>.</w:t>
      </w:r>
      <w:r w:rsidR="005E0660" w:rsidRPr="00257343">
        <w:rPr>
          <w:rFonts w:cs="Consolas"/>
          <w:sz w:val="18"/>
          <w:szCs w:val="18"/>
          <w:lang w:val="en-GB" w:bidi="th-TH"/>
        </w:rPr>
        <w:t xml:space="preserve"> In this investigation, I expected a result from Internal Crossover should be better than the result in Figure3.</w:t>
      </w:r>
      <w:r w:rsidR="003E444D" w:rsidRPr="00257343">
        <w:rPr>
          <w:rFonts w:cs="Consolas"/>
          <w:sz w:val="18"/>
          <w:szCs w:val="18"/>
          <w:lang w:val="en-GB" w:bidi="th-TH"/>
        </w:rPr>
        <w:t xml:space="preserve"> Because, normally when using this operator with normal GP application that have only 1 tree inside an individual, it will act like Mutation operator so I expected more from multiple trees. An average</w:t>
      </w:r>
      <w:r w:rsidR="00021B8E" w:rsidRPr="00257343">
        <w:rPr>
          <w:rFonts w:cs="Consolas"/>
          <w:sz w:val="18"/>
          <w:szCs w:val="18"/>
          <w:lang w:val="en-GB" w:bidi="th-TH"/>
        </w:rPr>
        <w:t xml:space="preserve"> computation</w:t>
      </w:r>
      <w:r w:rsidR="003E444D" w:rsidRPr="00257343">
        <w:rPr>
          <w:rFonts w:cs="Consolas"/>
          <w:sz w:val="18"/>
          <w:szCs w:val="18"/>
          <w:lang w:val="en-GB" w:bidi="th-TH"/>
        </w:rPr>
        <w:t xml:space="preserve"> time</w:t>
      </w:r>
      <w:r w:rsidR="00021B8E" w:rsidRPr="00257343">
        <w:rPr>
          <w:rFonts w:cs="Consolas"/>
          <w:sz w:val="18"/>
          <w:szCs w:val="18"/>
          <w:lang w:val="en-GB" w:bidi="th-TH"/>
        </w:rPr>
        <w:t xml:space="preserve"> (in millisecond)</w:t>
      </w:r>
      <w:r w:rsidR="003E444D" w:rsidRPr="00257343">
        <w:rPr>
          <w:rFonts w:cs="Consolas"/>
          <w:sz w:val="18"/>
          <w:szCs w:val="18"/>
          <w:lang w:val="en-GB" w:bidi="th-TH"/>
        </w:rPr>
        <w:t xml:space="preserve"> of Internal Crossover is small as it should be (An operator only work on one individual). </w:t>
      </w:r>
      <w:r w:rsidR="003E444D" w:rsidRPr="00257343">
        <w:rPr>
          <w:rFonts w:cs="Consolas"/>
          <w:sz w:val="18"/>
          <w:szCs w:val="18"/>
          <w:lang w:val="en-GB" w:bidi="th-TH"/>
        </w:rPr>
        <w:t>Internal Crossover</w:t>
      </w:r>
      <w:r w:rsidR="00B006AC" w:rsidRPr="00257343">
        <w:rPr>
          <w:rFonts w:cs="Consolas"/>
          <w:sz w:val="18"/>
          <w:szCs w:val="18"/>
          <w:lang w:val="en-GB" w:bidi="th-TH"/>
        </w:rPr>
        <w:t xml:space="preserve"> overall Fitness is</w:t>
      </w:r>
      <w:r w:rsidR="003E444D" w:rsidRPr="00257343">
        <w:rPr>
          <w:rFonts w:cs="Consolas"/>
          <w:sz w:val="18"/>
          <w:szCs w:val="18"/>
          <w:lang w:val="en-GB" w:bidi="th-TH"/>
        </w:rPr>
        <w:t xml:space="preserve"> </w:t>
      </w:r>
      <w:r w:rsidR="00B006AC" w:rsidRPr="00257343">
        <w:rPr>
          <w:rFonts w:cs="Consolas"/>
          <w:sz w:val="18"/>
          <w:szCs w:val="18"/>
          <w:lang w:val="en-GB" w:bidi="th-TH"/>
        </w:rPr>
        <w:t xml:space="preserve">very poor and it never found a solution </w:t>
      </w:r>
      <w:r w:rsidR="005257AE" w:rsidRPr="00257343">
        <w:rPr>
          <w:rFonts w:cs="Consolas"/>
          <w:sz w:val="18"/>
          <w:szCs w:val="18"/>
          <w:lang w:val="en-GB" w:bidi="th-TH"/>
        </w:rPr>
        <w:t>across</w:t>
      </w:r>
      <w:r w:rsidR="00B006AC" w:rsidRPr="00257343">
        <w:rPr>
          <w:rFonts w:cs="Consolas"/>
          <w:sz w:val="18"/>
          <w:szCs w:val="18"/>
          <w:lang w:val="en-GB" w:bidi="th-TH"/>
        </w:rPr>
        <w:t xml:space="preserve"> 20 runs</w:t>
      </w:r>
      <w:r w:rsidR="00C772B5" w:rsidRPr="00257343">
        <w:rPr>
          <w:rFonts w:cs="Consolas"/>
          <w:sz w:val="18"/>
          <w:szCs w:val="18"/>
          <w:lang w:val="en-GB" w:bidi="th-TH"/>
        </w:rPr>
        <w:t>.</w:t>
      </w:r>
      <w:r w:rsidR="005257AE" w:rsidRPr="00257343">
        <w:rPr>
          <w:rFonts w:cs="Consolas"/>
          <w:sz w:val="18"/>
          <w:szCs w:val="18"/>
          <w:lang w:val="en-GB" w:bidi="th-TH"/>
        </w:rPr>
        <w:t xml:space="preserve"> The same goes for default Crossover operator (CrossoverPipline) but it do slightly better. An average fitness across 20 runs have small different from Internal Crossover operator but some time it can find a solution to the problem (2 out of 20 runs). </w:t>
      </w:r>
    </w:p>
    <w:p w:rsidR="00282347" w:rsidRDefault="00282347" w:rsidP="00282347">
      <w:pPr>
        <w:pStyle w:val="Heading3"/>
        <w:rPr>
          <w:sz w:val="22"/>
          <w:szCs w:val="22"/>
          <w:lang w:val="en-GB" w:bidi="th-TH"/>
        </w:rPr>
      </w:pPr>
      <w:r w:rsidRPr="00282347">
        <w:rPr>
          <w:sz w:val="22"/>
          <w:szCs w:val="22"/>
          <w:lang w:val="en-GB" w:bidi="th-TH"/>
        </w:rPr>
        <w:t>Conclusion</w:t>
      </w:r>
    </w:p>
    <w:p w:rsidR="00282347" w:rsidRPr="00282347" w:rsidRDefault="00282347" w:rsidP="00282347">
      <w:pPr>
        <w:rPr>
          <w:sz w:val="18"/>
          <w:szCs w:val="18"/>
          <w:lang w:val="en-GB" w:bidi="th-TH"/>
        </w:rPr>
      </w:pPr>
      <w:r>
        <w:rPr>
          <w:sz w:val="18"/>
          <w:szCs w:val="18"/>
          <w:lang w:val="en-GB" w:bidi="th-TH"/>
        </w:rPr>
        <w:t xml:space="preserve">With some extra experiment it clearly that only one parameter from one of categories is not enough to find a solution in most standard Benchmark for GP applications. In order to find an effective way solve a problem a combination of many parameters are required for certain problem. I did some extra experiment on Royal tree benchmark </w:t>
      </w:r>
      <w:r w:rsidR="005716FF">
        <w:rPr>
          <w:sz w:val="18"/>
          <w:szCs w:val="18"/>
          <w:lang w:val="en-GB" w:bidi="th-TH"/>
        </w:rPr>
        <w:t>by trying many combination, some combination produce much higher fitness than the result in this Coursework (250+ fitness).</w:t>
      </w:r>
      <w:bookmarkStart w:id="0" w:name="_GoBack"/>
      <w:bookmarkEnd w:id="0"/>
    </w:p>
    <w:p w:rsidR="0019554B" w:rsidRPr="00257343" w:rsidRDefault="0019554B" w:rsidP="00D83FD9">
      <w:pPr>
        <w:pStyle w:val="Heading3"/>
        <w:rPr>
          <w:sz w:val="18"/>
          <w:szCs w:val="18"/>
        </w:rPr>
      </w:pPr>
      <w:r w:rsidRPr="00257343">
        <w:rPr>
          <w:sz w:val="18"/>
          <w:szCs w:val="18"/>
        </w:rPr>
        <w:t>References</w:t>
      </w:r>
    </w:p>
    <w:p w:rsidR="001D1477" w:rsidRPr="00257343" w:rsidRDefault="00D83FD9" w:rsidP="00C90223">
      <w:pPr>
        <w:rPr>
          <w:sz w:val="18"/>
          <w:szCs w:val="18"/>
        </w:rPr>
      </w:pPr>
      <w:r w:rsidRPr="00257343">
        <w:rPr>
          <w:sz w:val="18"/>
          <w:szCs w:val="18"/>
        </w:rPr>
        <w:t xml:space="preserve">Luke, S., (2014). The ECJ Owner’s Manual. [E-Book]: Department of Computer Science: George Mason University: </w:t>
      </w:r>
      <w:hyperlink r:id="rId8" w:history="1">
        <w:r w:rsidR="001D1477" w:rsidRPr="00257343">
          <w:rPr>
            <w:rStyle w:val="Hyperlink"/>
            <w:sz w:val="18"/>
            <w:szCs w:val="18"/>
          </w:rPr>
          <w:t>http://cs.gmu.edu/~eclab/projects/ecj/docs/manual/manual.pdf</w:t>
        </w:r>
      </w:hyperlink>
      <w:r w:rsidRPr="00257343">
        <w:rPr>
          <w:sz w:val="18"/>
          <w:szCs w:val="18"/>
        </w:rPr>
        <w:t xml:space="preserve"> [</w:t>
      </w:r>
      <w:r w:rsidRPr="00257343">
        <w:rPr>
          <w:sz w:val="18"/>
          <w:szCs w:val="18"/>
        </w:rPr>
        <w:t>Accessed 20 December 2014</w:t>
      </w:r>
      <w:r w:rsidRPr="00257343">
        <w:rPr>
          <w:sz w:val="18"/>
          <w:szCs w:val="18"/>
        </w:rPr>
        <w:t>].</w:t>
      </w:r>
    </w:p>
    <w:p w:rsidR="001D1477" w:rsidRPr="00257343" w:rsidRDefault="001D1477" w:rsidP="00C90223">
      <w:pPr>
        <w:rPr>
          <w:sz w:val="18"/>
          <w:szCs w:val="18"/>
        </w:rPr>
      </w:pPr>
      <w:r w:rsidRPr="00257343">
        <w:rPr>
          <w:sz w:val="18"/>
          <w:szCs w:val="18"/>
        </w:rPr>
        <w:t>Goodman, E., Kinnear, K., Punch, B. and Zongker, Z., (1996).</w:t>
      </w:r>
      <w:r w:rsidR="00A8483F" w:rsidRPr="00257343">
        <w:rPr>
          <w:sz w:val="18"/>
          <w:szCs w:val="18"/>
        </w:rPr>
        <w:t xml:space="preserve"> The Royal Tree Problem, a Benchmark for Single and Multi-population Genetic Programming. [E-Book]: </w:t>
      </w:r>
      <w:hyperlink r:id="rId9" w:history="1">
        <w:r w:rsidRPr="00257343">
          <w:rPr>
            <w:rStyle w:val="Hyperlink"/>
            <w:sz w:val="18"/>
            <w:szCs w:val="18"/>
          </w:rPr>
          <w:t>https://isotropic.org/papers/GARAGe96-01-01.pdf</w:t>
        </w:r>
      </w:hyperlink>
      <w:r w:rsidRPr="00257343">
        <w:rPr>
          <w:sz w:val="18"/>
          <w:szCs w:val="18"/>
        </w:rPr>
        <w:t xml:space="preserve"> </w:t>
      </w:r>
      <w:r w:rsidR="00A8483F" w:rsidRPr="00257343">
        <w:rPr>
          <w:sz w:val="18"/>
          <w:szCs w:val="18"/>
        </w:rPr>
        <w:t>[Accessed 20 December 2014].</w:t>
      </w:r>
    </w:p>
    <w:sectPr w:rsidR="001D1477" w:rsidRPr="002573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926" w:rsidRDefault="00990926" w:rsidP="00437932">
      <w:pPr>
        <w:spacing w:after="0" w:line="240" w:lineRule="auto"/>
      </w:pPr>
      <w:r>
        <w:separator/>
      </w:r>
    </w:p>
  </w:endnote>
  <w:endnote w:type="continuationSeparator" w:id="0">
    <w:p w:rsidR="00990926" w:rsidRDefault="00990926" w:rsidP="00437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926" w:rsidRDefault="00990926" w:rsidP="00437932">
      <w:pPr>
        <w:spacing w:after="0" w:line="240" w:lineRule="auto"/>
      </w:pPr>
      <w:r>
        <w:separator/>
      </w:r>
    </w:p>
  </w:footnote>
  <w:footnote w:type="continuationSeparator" w:id="0">
    <w:p w:rsidR="00990926" w:rsidRDefault="00990926" w:rsidP="004379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9CE"/>
    <w:multiLevelType w:val="hybridMultilevel"/>
    <w:tmpl w:val="7734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04621B"/>
    <w:multiLevelType w:val="hybridMultilevel"/>
    <w:tmpl w:val="2408C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39"/>
    <w:rsid w:val="00021B8E"/>
    <w:rsid w:val="00092AC4"/>
    <w:rsid w:val="000969C5"/>
    <w:rsid w:val="000C0CA2"/>
    <w:rsid w:val="000C3B26"/>
    <w:rsid w:val="000F4D6B"/>
    <w:rsid w:val="00114033"/>
    <w:rsid w:val="0012140B"/>
    <w:rsid w:val="0012772C"/>
    <w:rsid w:val="00131DDD"/>
    <w:rsid w:val="001330F4"/>
    <w:rsid w:val="00134EE2"/>
    <w:rsid w:val="0019554B"/>
    <w:rsid w:val="001B41BA"/>
    <w:rsid w:val="001D1477"/>
    <w:rsid w:val="001F6455"/>
    <w:rsid w:val="002301B8"/>
    <w:rsid w:val="002476A2"/>
    <w:rsid w:val="00256A18"/>
    <w:rsid w:val="00257343"/>
    <w:rsid w:val="00261E57"/>
    <w:rsid w:val="00282347"/>
    <w:rsid w:val="00285E89"/>
    <w:rsid w:val="002915C3"/>
    <w:rsid w:val="002954EB"/>
    <w:rsid w:val="00295F18"/>
    <w:rsid w:val="002C15C3"/>
    <w:rsid w:val="002D2A39"/>
    <w:rsid w:val="002D3B1C"/>
    <w:rsid w:val="0030175A"/>
    <w:rsid w:val="00313851"/>
    <w:rsid w:val="0034334B"/>
    <w:rsid w:val="003534A1"/>
    <w:rsid w:val="003A0555"/>
    <w:rsid w:val="003A530B"/>
    <w:rsid w:val="003C7174"/>
    <w:rsid w:val="003D417F"/>
    <w:rsid w:val="003E444D"/>
    <w:rsid w:val="003E5FBD"/>
    <w:rsid w:val="004012E4"/>
    <w:rsid w:val="004019EC"/>
    <w:rsid w:val="00423B65"/>
    <w:rsid w:val="00437932"/>
    <w:rsid w:val="00445FC5"/>
    <w:rsid w:val="00480DFE"/>
    <w:rsid w:val="00482D20"/>
    <w:rsid w:val="004844D7"/>
    <w:rsid w:val="004E16CE"/>
    <w:rsid w:val="00500411"/>
    <w:rsid w:val="00501560"/>
    <w:rsid w:val="00506365"/>
    <w:rsid w:val="005257AE"/>
    <w:rsid w:val="00551BC3"/>
    <w:rsid w:val="00551C54"/>
    <w:rsid w:val="00561D2B"/>
    <w:rsid w:val="005654F4"/>
    <w:rsid w:val="00566EF2"/>
    <w:rsid w:val="005716FF"/>
    <w:rsid w:val="005C1D5F"/>
    <w:rsid w:val="005C2ACE"/>
    <w:rsid w:val="005C7865"/>
    <w:rsid w:val="005E0660"/>
    <w:rsid w:val="006016CA"/>
    <w:rsid w:val="00625FF6"/>
    <w:rsid w:val="006452FF"/>
    <w:rsid w:val="00646858"/>
    <w:rsid w:val="006479C4"/>
    <w:rsid w:val="00670834"/>
    <w:rsid w:val="00675992"/>
    <w:rsid w:val="006822B7"/>
    <w:rsid w:val="00683592"/>
    <w:rsid w:val="00687963"/>
    <w:rsid w:val="0069524F"/>
    <w:rsid w:val="00727DCF"/>
    <w:rsid w:val="00735577"/>
    <w:rsid w:val="0074079D"/>
    <w:rsid w:val="00780027"/>
    <w:rsid w:val="007B6F80"/>
    <w:rsid w:val="007E0BAD"/>
    <w:rsid w:val="007E0C86"/>
    <w:rsid w:val="008263AF"/>
    <w:rsid w:val="00871A0A"/>
    <w:rsid w:val="008A4F79"/>
    <w:rsid w:val="008C265F"/>
    <w:rsid w:val="0091123B"/>
    <w:rsid w:val="009318D6"/>
    <w:rsid w:val="009707B4"/>
    <w:rsid w:val="00973119"/>
    <w:rsid w:val="0098743B"/>
    <w:rsid w:val="00990926"/>
    <w:rsid w:val="009953C9"/>
    <w:rsid w:val="009A6149"/>
    <w:rsid w:val="009D5B23"/>
    <w:rsid w:val="009F2534"/>
    <w:rsid w:val="009F681B"/>
    <w:rsid w:val="00A11918"/>
    <w:rsid w:val="00A2734B"/>
    <w:rsid w:val="00A35831"/>
    <w:rsid w:val="00A44087"/>
    <w:rsid w:val="00A45917"/>
    <w:rsid w:val="00A761F0"/>
    <w:rsid w:val="00A8483F"/>
    <w:rsid w:val="00AB4CFD"/>
    <w:rsid w:val="00AC4BC8"/>
    <w:rsid w:val="00AE3C06"/>
    <w:rsid w:val="00AF409E"/>
    <w:rsid w:val="00B006AC"/>
    <w:rsid w:val="00B023B3"/>
    <w:rsid w:val="00B26986"/>
    <w:rsid w:val="00B26D22"/>
    <w:rsid w:val="00B62E72"/>
    <w:rsid w:val="00B77826"/>
    <w:rsid w:val="00B93DD9"/>
    <w:rsid w:val="00B97E0A"/>
    <w:rsid w:val="00BB6810"/>
    <w:rsid w:val="00BD419D"/>
    <w:rsid w:val="00BE051B"/>
    <w:rsid w:val="00BE5794"/>
    <w:rsid w:val="00BE5F89"/>
    <w:rsid w:val="00BE7D6E"/>
    <w:rsid w:val="00C00281"/>
    <w:rsid w:val="00C06323"/>
    <w:rsid w:val="00C30E42"/>
    <w:rsid w:val="00C34981"/>
    <w:rsid w:val="00C36460"/>
    <w:rsid w:val="00C772B5"/>
    <w:rsid w:val="00C90223"/>
    <w:rsid w:val="00CC5E94"/>
    <w:rsid w:val="00CF0503"/>
    <w:rsid w:val="00D010CC"/>
    <w:rsid w:val="00D078A5"/>
    <w:rsid w:val="00D15E57"/>
    <w:rsid w:val="00D46592"/>
    <w:rsid w:val="00D83FD9"/>
    <w:rsid w:val="00D85E7D"/>
    <w:rsid w:val="00DF2C8E"/>
    <w:rsid w:val="00E0272B"/>
    <w:rsid w:val="00E16BDF"/>
    <w:rsid w:val="00E41DD5"/>
    <w:rsid w:val="00E4466A"/>
    <w:rsid w:val="00E57C4F"/>
    <w:rsid w:val="00E76943"/>
    <w:rsid w:val="00E82920"/>
    <w:rsid w:val="00E937C8"/>
    <w:rsid w:val="00EA3C88"/>
    <w:rsid w:val="00EB28F9"/>
    <w:rsid w:val="00ED2222"/>
    <w:rsid w:val="00EF2F05"/>
    <w:rsid w:val="00EF72EE"/>
    <w:rsid w:val="00F051C7"/>
    <w:rsid w:val="00F23962"/>
    <w:rsid w:val="00F32BEC"/>
    <w:rsid w:val="00F46EFA"/>
    <w:rsid w:val="00F471A2"/>
    <w:rsid w:val="00F5462C"/>
    <w:rsid w:val="00F759C7"/>
    <w:rsid w:val="00FA5467"/>
    <w:rsid w:val="00FA759D"/>
    <w:rsid w:val="00FA78C8"/>
    <w:rsid w:val="00FC5120"/>
    <w:rsid w:val="00FE0CDB"/>
    <w:rsid w:val="00FF1728"/>
    <w:rsid w:val="00FF486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95AFE-268D-4307-BDCD-2B05531B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096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010CC"/>
  </w:style>
  <w:style w:type="table" w:styleId="GridTable1Light-Accent2">
    <w:name w:val="Grid Table 1 Light Accent 2"/>
    <w:basedOn w:val="TableNormal"/>
    <w:uiPriority w:val="46"/>
    <w:rsid w:val="00FA759D"/>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FA7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1">
    <w:name w:val="Grid Table 5 Dark Accent 1"/>
    <w:basedOn w:val="TableNormal"/>
    <w:uiPriority w:val="50"/>
    <w:rsid w:val="00FA7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paragraph" w:styleId="Header">
    <w:name w:val="header"/>
    <w:basedOn w:val="Normal"/>
    <w:link w:val="HeaderChar"/>
    <w:uiPriority w:val="99"/>
    <w:unhideWhenUsed/>
    <w:rsid w:val="00437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932"/>
  </w:style>
  <w:style w:type="paragraph" w:styleId="Footer">
    <w:name w:val="footer"/>
    <w:basedOn w:val="Normal"/>
    <w:link w:val="FooterChar"/>
    <w:uiPriority w:val="99"/>
    <w:unhideWhenUsed/>
    <w:rsid w:val="00437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932"/>
  </w:style>
  <w:style w:type="character" w:styleId="Hyperlink">
    <w:name w:val="Hyperlink"/>
    <w:basedOn w:val="DefaultParagraphFont"/>
    <w:uiPriority w:val="99"/>
    <w:unhideWhenUsed/>
    <w:rsid w:val="001D1477"/>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5195">
      <w:bodyDiv w:val="1"/>
      <w:marLeft w:val="0"/>
      <w:marRight w:val="0"/>
      <w:marTop w:val="0"/>
      <w:marBottom w:val="0"/>
      <w:divBdr>
        <w:top w:val="none" w:sz="0" w:space="0" w:color="auto"/>
        <w:left w:val="none" w:sz="0" w:space="0" w:color="auto"/>
        <w:bottom w:val="none" w:sz="0" w:space="0" w:color="auto"/>
        <w:right w:val="none" w:sz="0" w:space="0" w:color="auto"/>
      </w:divBdr>
    </w:div>
    <w:div w:id="462238182">
      <w:bodyDiv w:val="1"/>
      <w:marLeft w:val="0"/>
      <w:marRight w:val="0"/>
      <w:marTop w:val="0"/>
      <w:marBottom w:val="0"/>
      <w:divBdr>
        <w:top w:val="none" w:sz="0" w:space="0" w:color="auto"/>
        <w:left w:val="none" w:sz="0" w:space="0" w:color="auto"/>
        <w:bottom w:val="none" w:sz="0" w:space="0" w:color="auto"/>
        <w:right w:val="none" w:sz="0" w:space="0" w:color="auto"/>
      </w:divBdr>
      <w:divsChild>
        <w:div w:id="1917089128">
          <w:marLeft w:val="0"/>
          <w:marRight w:val="0"/>
          <w:marTop w:val="0"/>
          <w:marBottom w:val="0"/>
          <w:divBdr>
            <w:top w:val="none" w:sz="0" w:space="0" w:color="auto"/>
            <w:left w:val="none" w:sz="0" w:space="0" w:color="auto"/>
            <w:bottom w:val="none" w:sz="0" w:space="0" w:color="auto"/>
            <w:right w:val="none" w:sz="0" w:space="0" w:color="auto"/>
          </w:divBdr>
        </w:div>
        <w:div w:id="1207838498">
          <w:marLeft w:val="0"/>
          <w:marRight w:val="0"/>
          <w:marTop w:val="0"/>
          <w:marBottom w:val="0"/>
          <w:divBdr>
            <w:top w:val="none" w:sz="0" w:space="0" w:color="auto"/>
            <w:left w:val="none" w:sz="0" w:space="0" w:color="auto"/>
            <w:bottom w:val="none" w:sz="0" w:space="0" w:color="auto"/>
            <w:right w:val="none" w:sz="0" w:space="0" w:color="auto"/>
          </w:divBdr>
        </w:div>
        <w:div w:id="1645424626">
          <w:marLeft w:val="0"/>
          <w:marRight w:val="0"/>
          <w:marTop w:val="0"/>
          <w:marBottom w:val="0"/>
          <w:divBdr>
            <w:top w:val="none" w:sz="0" w:space="0" w:color="auto"/>
            <w:left w:val="none" w:sz="0" w:space="0" w:color="auto"/>
            <w:bottom w:val="none" w:sz="0" w:space="0" w:color="auto"/>
            <w:right w:val="none" w:sz="0" w:space="0" w:color="auto"/>
          </w:divBdr>
        </w:div>
        <w:div w:id="1926722878">
          <w:marLeft w:val="0"/>
          <w:marRight w:val="0"/>
          <w:marTop w:val="0"/>
          <w:marBottom w:val="0"/>
          <w:divBdr>
            <w:top w:val="none" w:sz="0" w:space="0" w:color="auto"/>
            <w:left w:val="none" w:sz="0" w:space="0" w:color="auto"/>
            <w:bottom w:val="none" w:sz="0" w:space="0" w:color="auto"/>
            <w:right w:val="none" w:sz="0" w:space="0" w:color="auto"/>
          </w:divBdr>
        </w:div>
        <w:div w:id="2101556432">
          <w:marLeft w:val="0"/>
          <w:marRight w:val="0"/>
          <w:marTop w:val="0"/>
          <w:marBottom w:val="0"/>
          <w:divBdr>
            <w:top w:val="none" w:sz="0" w:space="0" w:color="auto"/>
            <w:left w:val="none" w:sz="0" w:space="0" w:color="auto"/>
            <w:bottom w:val="none" w:sz="0" w:space="0" w:color="auto"/>
            <w:right w:val="none" w:sz="0" w:space="0" w:color="auto"/>
          </w:divBdr>
        </w:div>
        <w:div w:id="749502288">
          <w:marLeft w:val="0"/>
          <w:marRight w:val="0"/>
          <w:marTop w:val="0"/>
          <w:marBottom w:val="0"/>
          <w:divBdr>
            <w:top w:val="none" w:sz="0" w:space="0" w:color="auto"/>
            <w:left w:val="none" w:sz="0" w:space="0" w:color="auto"/>
            <w:bottom w:val="none" w:sz="0" w:space="0" w:color="auto"/>
            <w:right w:val="none" w:sz="0" w:space="0" w:color="auto"/>
          </w:divBdr>
        </w:div>
        <w:div w:id="1148549514">
          <w:marLeft w:val="0"/>
          <w:marRight w:val="0"/>
          <w:marTop w:val="0"/>
          <w:marBottom w:val="0"/>
          <w:divBdr>
            <w:top w:val="none" w:sz="0" w:space="0" w:color="auto"/>
            <w:left w:val="none" w:sz="0" w:space="0" w:color="auto"/>
            <w:bottom w:val="none" w:sz="0" w:space="0" w:color="auto"/>
            <w:right w:val="none" w:sz="0" w:space="0" w:color="auto"/>
          </w:divBdr>
        </w:div>
        <w:div w:id="1045376843">
          <w:marLeft w:val="0"/>
          <w:marRight w:val="0"/>
          <w:marTop w:val="0"/>
          <w:marBottom w:val="0"/>
          <w:divBdr>
            <w:top w:val="none" w:sz="0" w:space="0" w:color="auto"/>
            <w:left w:val="none" w:sz="0" w:space="0" w:color="auto"/>
            <w:bottom w:val="none" w:sz="0" w:space="0" w:color="auto"/>
            <w:right w:val="none" w:sz="0" w:space="0" w:color="auto"/>
          </w:divBdr>
        </w:div>
        <w:div w:id="1483306727">
          <w:marLeft w:val="0"/>
          <w:marRight w:val="0"/>
          <w:marTop w:val="0"/>
          <w:marBottom w:val="0"/>
          <w:divBdr>
            <w:top w:val="none" w:sz="0" w:space="0" w:color="auto"/>
            <w:left w:val="none" w:sz="0" w:space="0" w:color="auto"/>
            <w:bottom w:val="none" w:sz="0" w:space="0" w:color="auto"/>
            <w:right w:val="none" w:sz="0" w:space="0" w:color="auto"/>
          </w:divBdr>
        </w:div>
        <w:div w:id="474644411">
          <w:marLeft w:val="0"/>
          <w:marRight w:val="0"/>
          <w:marTop w:val="0"/>
          <w:marBottom w:val="0"/>
          <w:divBdr>
            <w:top w:val="none" w:sz="0" w:space="0" w:color="auto"/>
            <w:left w:val="none" w:sz="0" w:space="0" w:color="auto"/>
            <w:bottom w:val="none" w:sz="0" w:space="0" w:color="auto"/>
            <w:right w:val="none" w:sz="0" w:space="0" w:color="auto"/>
          </w:divBdr>
        </w:div>
        <w:div w:id="1244606296">
          <w:marLeft w:val="0"/>
          <w:marRight w:val="0"/>
          <w:marTop w:val="0"/>
          <w:marBottom w:val="0"/>
          <w:divBdr>
            <w:top w:val="none" w:sz="0" w:space="0" w:color="auto"/>
            <w:left w:val="none" w:sz="0" w:space="0" w:color="auto"/>
            <w:bottom w:val="none" w:sz="0" w:space="0" w:color="auto"/>
            <w:right w:val="none" w:sz="0" w:space="0" w:color="auto"/>
          </w:divBdr>
        </w:div>
        <w:div w:id="1782843887">
          <w:marLeft w:val="0"/>
          <w:marRight w:val="0"/>
          <w:marTop w:val="0"/>
          <w:marBottom w:val="0"/>
          <w:divBdr>
            <w:top w:val="none" w:sz="0" w:space="0" w:color="auto"/>
            <w:left w:val="none" w:sz="0" w:space="0" w:color="auto"/>
            <w:bottom w:val="none" w:sz="0" w:space="0" w:color="auto"/>
            <w:right w:val="none" w:sz="0" w:space="0" w:color="auto"/>
          </w:divBdr>
        </w:div>
        <w:div w:id="842477042">
          <w:marLeft w:val="0"/>
          <w:marRight w:val="0"/>
          <w:marTop w:val="0"/>
          <w:marBottom w:val="0"/>
          <w:divBdr>
            <w:top w:val="none" w:sz="0" w:space="0" w:color="auto"/>
            <w:left w:val="none" w:sz="0" w:space="0" w:color="auto"/>
            <w:bottom w:val="none" w:sz="0" w:space="0" w:color="auto"/>
            <w:right w:val="none" w:sz="0" w:space="0" w:color="auto"/>
          </w:divBdr>
        </w:div>
        <w:div w:id="643389235">
          <w:marLeft w:val="0"/>
          <w:marRight w:val="0"/>
          <w:marTop w:val="0"/>
          <w:marBottom w:val="0"/>
          <w:divBdr>
            <w:top w:val="none" w:sz="0" w:space="0" w:color="auto"/>
            <w:left w:val="none" w:sz="0" w:space="0" w:color="auto"/>
            <w:bottom w:val="none" w:sz="0" w:space="0" w:color="auto"/>
            <w:right w:val="none" w:sz="0" w:space="0" w:color="auto"/>
          </w:divBdr>
        </w:div>
        <w:div w:id="1780370605">
          <w:marLeft w:val="0"/>
          <w:marRight w:val="0"/>
          <w:marTop w:val="0"/>
          <w:marBottom w:val="0"/>
          <w:divBdr>
            <w:top w:val="none" w:sz="0" w:space="0" w:color="auto"/>
            <w:left w:val="none" w:sz="0" w:space="0" w:color="auto"/>
            <w:bottom w:val="none" w:sz="0" w:space="0" w:color="auto"/>
            <w:right w:val="none" w:sz="0" w:space="0" w:color="auto"/>
          </w:divBdr>
        </w:div>
        <w:div w:id="464735499">
          <w:marLeft w:val="0"/>
          <w:marRight w:val="0"/>
          <w:marTop w:val="0"/>
          <w:marBottom w:val="0"/>
          <w:divBdr>
            <w:top w:val="none" w:sz="0" w:space="0" w:color="auto"/>
            <w:left w:val="none" w:sz="0" w:space="0" w:color="auto"/>
            <w:bottom w:val="none" w:sz="0" w:space="0" w:color="auto"/>
            <w:right w:val="none" w:sz="0" w:space="0" w:color="auto"/>
          </w:divBdr>
        </w:div>
        <w:div w:id="899054044">
          <w:marLeft w:val="0"/>
          <w:marRight w:val="0"/>
          <w:marTop w:val="0"/>
          <w:marBottom w:val="0"/>
          <w:divBdr>
            <w:top w:val="none" w:sz="0" w:space="0" w:color="auto"/>
            <w:left w:val="none" w:sz="0" w:space="0" w:color="auto"/>
            <w:bottom w:val="none" w:sz="0" w:space="0" w:color="auto"/>
            <w:right w:val="none" w:sz="0" w:space="0" w:color="auto"/>
          </w:divBdr>
        </w:div>
        <w:div w:id="124473853">
          <w:marLeft w:val="0"/>
          <w:marRight w:val="0"/>
          <w:marTop w:val="0"/>
          <w:marBottom w:val="0"/>
          <w:divBdr>
            <w:top w:val="none" w:sz="0" w:space="0" w:color="auto"/>
            <w:left w:val="none" w:sz="0" w:space="0" w:color="auto"/>
            <w:bottom w:val="none" w:sz="0" w:space="0" w:color="auto"/>
            <w:right w:val="none" w:sz="0" w:space="0" w:color="auto"/>
          </w:divBdr>
        </w:div>
        <w:div w:id="1752387573">
          <w:marLeft w:val="0"/>
          <w:marRight w:val="0"/>
          <w:marTop w:val="0"/>
          <w:marBottom w:val="0"/>
          <w:divBdr>
            <w:top w:val="none" w:sz="0" w:space="0" w:color="auto"/>
            <w:left w:val="none" w:sz="0" w:space="0" w:color="auto"/>
            <w:bottom w:val="none" w:sz="0" w:space="0" w:color="auto"/>
            <w:right w:val="none" w:sz="0" w:space="0" w:color="auto"/>
          </w:divBdr>
        </w:div>
        <w:div w:id="294677989">
          <w:marLeft w:val="0"/>
          <w:marRight w:val="0"/>
          <w:marTop w:val="0"/>
          <w:marBottom w:val="0"/>
          <w:divBdr>
            <w:top w:val="none" w:sz="0" w:space="0" w:color="auto"/>
            <w:left w:val="none" w:sz="0" w:space="0" w:color="auto"/>
            <w:bottom w:val="none" w:sz="0" w:space="0" w:color="auto"/>
            <w:right w:val="none" w:sz="0" w:space="0" w:color="auto"/>
          </w:divBdr>
        </w:div>
        <w:div w:id="127936853">
          <w:marLeft w:val="0"/>
          <w:marRight w:val="0"/>
          <w:marTop w:val="0"/>
          <w:marBottom w:val="0"/>
          <w:divBdr>
            <w:top w:val="none" w:sz="0" w:space="0" w:color="auto"/>
            <w:left w:val="none" w:sz="0" w:space="0" w:color="auto"/>
            <w:bottom w:val="none" w:sz="0" w:space="0" w:color="auto"/>
            <w:right w:val="none" w:sz="0" w:space="0" w:color="auto"/>
          </w:divBdr>
        </w:div>
        <w:div w:id="1002440388">
          <w:marLeft w:val="0"/>
          <w:marRight w:val="0"/>
          <w:marTop w:val="0"/>
          <w:marBottom w:val="0"/>
          <w:divBdr>
            <w:top w:val="none" w:sz="0" w:space="0" w:color="auto"/>
            <w:left w:val="none" w:sz="0" w:space="0" w:color="auto"/>
            <w:bottom w:val="none" w:sz="0" w:space="0" w:color="auto"/>
            <w:right w:val="none" w:sz="0" w:space="0" w:color="auto"/>
          </w:divBdr>
        </w:div>
        <w:div w:id="363596526">
          <w:marLeft w:val="0"/>
          <w:marRight w:val="0"/>
          <w:marTop w:val="0"/>
          <w:marBottom w:val="0"/>
          <w:divBdr>
            <w:top w:val="none" w:sz="0" w:space="0" w:color="auto"/>
            <w:left w:val="none" w:sz="0" w:space="0" w:color="auto"/>
            <w:bottom w:val="none" w:sz="0" w:space="0" w:color="auto"/>
            <w:right w:val="none" w:sz="0" w:space="0" w:color="auto"/>
          </w:divBdr>
        </w:div>
        <w:div w:id="1524201717">
          <w:marLeft w:val="0"/>
          <w:marRight w:val="0"/>
          <w:marTop w:val="0"/>
          <w:marBottom w:val="0"/>
          <w:divBdr>
            <w:top w:val="none" w:sz="0" w:space="0" w:color="auto"/>
            <w:left w:val="none" w:sz="0" w:space="0" w:color="auto"/>
            <w:bottom w:val="none" w:sz="0" w:space="0" w:color="auto"/>
            <w:right w:val="none" w:sz="0" w:space="0" w:color="auto"/>
          </w:divBdr>
        </w:div>
        <w:div w:id="1880118718">
          <w:marLeft w:val="0"/>
          <w:marRight w:val="0"/>
          <w:marTop w:val="0"/>
          <w:marBottom w:val="0"/>
          <w:divBdr>
            <w:top w:val="none" w:sz="0" w:space="0" w:color="auto"/>
            <w:left w:val="none" w:sz="0" w:space="0" w:color="auto"/>
            <w:bottom w:val="none" w:sz="0" w:space="0" w:color="auto"/>
            <w:right w:val="none" w:sz="0" w:space="0" w:color="auto"/>
          </w:divBdr>
        </w:div>
        <w:div w:id="1801877972">
          <w:marLeft w:val="0"/>
          <w:marRight w:val="0"/>
          <w:marTop w:val="0"/>
          <w:marBottom w:val="0"/>
          <w:divBdr>
            <w:top w:val="none" w:sz="0" w:space="0" w:color="auto"/>
            <w:left w:val="none" w:sz="0" w:space="0" w:color="auto"/>
            <w:bottom w:val="none" w:sz="0" w:space="0" w:color="auto"/>
            <w:right w:val="none" w:sz="0" w:space="0" w:color="auto"/>
          </w:divBdr>
        </w:div>
        <w:div w:id="171110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gmu.edu/~eclab/projects/ecj/docs/manual/manual.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otropic.org/papers/GARAGe96-01-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nchana\AppData\Roaming\Microsoft\Templates\Facet%20design%20(blank)(2).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(blank)(2).dotx</Template>
  <TotalTime>3665</TotalTime>
  <Pages>5</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Wanchana Eakakranon</dc:creator>
  <cp:keywords/>
  <cp:lastModifiedBy>Wanchana Ekakkharanon</cp:lastModifiedBy>
  <cp:revision>121</cp:revision>
  <dcterms:created xsi:type="dcterms:W3CDTF">2014-12-18T10:52:00Z</dcterms:created>
  <dcterms:modified xsi:type="dcterms:W3CDTF">2014-12-20T23:57:00Z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